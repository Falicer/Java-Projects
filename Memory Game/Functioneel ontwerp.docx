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19" w:rsidRDefault="0028404A">
      <w:pPr>
        <w:pStyle w:val="Titel"/>
      </w:pPr>
      <w:bookmarkStart w:id="0" w:name="_Toc341590150"/>
      <w:bookmarkStart w:id="1" w:name="_Toc341590247"/>
      <w:bookmarkStart w:id="2" w:name="_Toc341590315"/>
      <w:bookmarkStart w:id="3" w:name="_Toc341590398"/>
      <w:r>
        <w:t>Functioneel ontwerp</w:t>
      </w:r>
    </w:p>
    <w:p w:rsidR="00794DDF" w:rsidRDefault="00794DDF" w:rsidP="00794DDF">
      <w:pPr>
        <w:pStyle w:val="Subtitle1"/>
      </w:pPr>
      <w:proofErr w:type="spellStart"/>
      <w:r>
        <w:t>Raekwon</w:t>
      </w:r>
      <w:proofErr w:type="spellEnd"/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proofErr w:type="spellStart"/>
      <w:r>
        <w:t>ROCApp</w:t>
      </w:r>
      <w:proofErr w:type="spellEnd"/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</w:r>
      <w:proofErr w:type="gramStart"/>
      <w:r>
        <w:t>:</w:t>
      </w:r>
      <w:r>
        <w:tab/>
      </w:r>
      <w:proofErr w:type="spellStart"/>
      <w:r w:rsidR="00EC1A09">
        <w:t>Raekwon</w:t>
      </w:r>
      <w:proofErr w:type="spellEnd"/>
      <w:proofErr w:type="gramEnd"/>
      <w:r w:rsidR="00EC1A09">
        <w:t xml:space="preserve">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</w:r>
      <w:proofErr w:type="gramStart"/>
      <w:r>
        <w:t>:</w:t>
      </w:r>
      <w:r w:rsidR="00EC1A09">
        <w:tab/>
      </w:r>
      <w:proofErr w:type="gramEnd"/>
      <w:r w:rsidR="00EC1A09"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</w:r>
      <w:proofErr w:type="gramStart"/>
      <w:r>
        <w:t>:</w:t>
      </w:r>
      <w:r>
        <w:tab/>
      </w:r>
      <w:proofErr w:type="gramEnd"/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</w:r>
      <w:proofErr w:type="gramStart"/>
      <w:r>
        <w:t>:</w:t>
      </w:r>
      <w:proofErr w:type="gramEnd"/>
      <w:r>
        <w:tab/>
      </w:r>
      <w:fldSimple w:instr=" DOCPROPERTY Versienummer \* MERGEFORMAT ">
        <w:r w:rsidR="0079419B">
          <w:t>1.0</w:t>
        </w:r>
      </w:fldSimple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bookmarkStart w:id="5" w:name="_GoBack"/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  <w:bookmarkEnd w:id="5"/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F12CCD" w:rsidRPr="00F12CCD" w:rsidRDefault="00F12CCD" w:rsidP="002B7228">
      <w:pPr>
        <w:pStyle w:val="Tekstdocument1"/>
      </w:pPr>
      <w:bookmarkStart w:id="6" w:name="_Toc353251463"/>
      <w:bookmarkStart w:id="7" w:name="_Toc353252867"/>
      <w:bookmarkStart w:id="8" w:name="_Toc353263468"/>
      <w:bookmarkStart w:id="9" w:name="_Toc353327409"/>
      <w:bookmarkStart w:id="10" w:name="_Toc353327734"/>
      <w:bookmarkStart w:id="11" w:name="_Toc353327884"/>
      <w:bookmarkStart w:id="12" w:name="_Toc353327955"/>
      <w:bookmarkStart w:id="13" w:name="_Toc353337085"/>
      <w:bookmarkStart w:id="14" w:name="_Toc354455613"/>
      <w:bookmarkStart w:id="15" w:name="_Toc354455967"/>
      <w:bookmarkStart w:id="16" w:name="_Toc354456073"/>
      <w:bookmarkStart w:id="17" w:name="_Toc354456267"/>
      <w:bookmarkStart w:id="18" w:name="_Toc8095078"/>
      <w:bookmarkStart w:id="19" w:name="_Toc8095281"/>
      <w:bookmarkStart w:id="20" w:name="_Toc473425318"/>
      <w:bookmarkEnd w:id="0"/>
      <w:bookmarkEnd w:id="1"/>
      <w:bookmarkEnd w:id="2"/>
      <w:bookmarkEnd w:id="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sectPr w:rsidR="00F12CCD" w:rsidRPr="00F12CCD" w:rsidSect="002B7228">
      <w:headerReference w:type="default" r:id="rId12"/>
      <w:footerReference w:type="default" r:id="rId13"/>
      <w:pgSz w:w="11907" w:h="16840" w:code="9"/>
      <w:pgMar w:top="1701" w:right="1418" w:bottom="1134" w:left="2268" w:header="425" w:footer="680" w:gutter="0"/>
      <w:paperSrc w:first="3" w:other="3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76" w:rsidRDefault="004E2476">
      <w:r>
        <w:separator/>
      </w:r>
    </w:p>
  </w:endnote>
  <w:endnote w:type="continuationSeparator" w:id="0">
    <w:p w:rsidR="004E2476" w:rsidRDefault="004E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proofErr w:type="spellStart"/>
    <w:r>
      <w:rPr>
        <w:sz w:val="16"/>
        <w:lang w:val="en-GB"/>
      </w:rPr>
      <w:t>Hoornbeeck</w:t>
    </w:r>
    <w:proofErr w:type="spellEnd"/>
    <w:r>
      <w:rPr>
        <w:sz w:val="16"/>
        <w:lang w:val="en-GB"/>
      </w:rPr>
      <w:t xml:space="preserve">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 xml:space="preserve">© </w:t>
    </w:r>
    <w:proofErr w:type="gramStart"/>
    <w:r w:rsidR="0079419B">
      <w:rPr>
        <w:sz w:val="16"/>
      </w:rPr>
      <w:t xml:space="preserve">Copyright  </w:t>
    </w:r>
    <w:proofErr w:type="gramEnd"/>
    <w:r w:rsidR="0079419B">
      <w:rPr>
        <w:sz w:val="16"/>
      </w:rPr>
      <w:t>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B0528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2B7228">
      <w:rPr>
        <w:noProof/>
      </w:rPr>
      <w:t>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76" w:rsidRDefault="004E2476">
      <w:r>
        <w:separator/>
      </w:r>
    </w:p>
  </w:footnote>
  <w:footnote w:type="continuationSeparator" w:id="0">
    <w:p w:rsidR="004E2476" w:rsidRDefault="004E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r w:rsidR="002B7228">
      <w:t>Functioneel ontwerp</w:t>
    </w:r>
    <w:fldSimple w:instr=" DOCPROPERTY Bedrijf \* MERGEFORMAT ">
      <w:r w:rsidR="0079419B">
        <w:t>[Bedrijf]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10779"/>
    <w:rsid w:val="00022830"/>
    <w:rsid w:val="00027A8F"/>
    <w:rsid w:val="000A04EB"/>
    <w:rsid w:val="000C1C55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28404A"/>
    <w:rsid w:val="002B7228"/>
    <w:rsid w:val="003134B4"/>
    <w:rsid w:val="00347B83"/>
    <w:rsid w:val="003609D4"/>
    <w:rsid w:val="00363A0E"/>
    <w:rsid w:val="00364A13"/>
    <w:rsid w:val="00374BB5"/>
    <w:rsid w:val="003D7282"/>
    <w:rsid w:val="00407555"/>
    <w:rsid w:val="00425903"/>
    <w:rsid w:val="00490E1F"/>
    <w:rsid w:val="004A5AD5"/>
    <w:rsid w:val="004B1AD4"/>
    <w:rsid w:val="004B7073"/>
    <w:rsid w:val="004C024E"/>
    <w:rsid w:val="004E2476"/>
    <w:rsid w:val="00543A6B"/>
    <w:rsid w:val="005A4C57"/>
    <w:rsid w:val="005C29A0"/>
    <w:rsid w:val="005C3CE6"/>
    <w:rsid w:val="006250C7"/>
    <w:rsid w:val="00676053"/>
    <w:rsid w:val="007442B8"/>
    <w:rsid w:val="0079419B"/>
    <w:rsid w:val="00794DDF"/>
    <w:rsid w:val="007B548A"/>
    <w:rsid w:val="007B5517"/>
    <w:rsid w:val="008072C6"/>
    <w:rsid w:val="0083262F"/>
    <w:rsid w:val="00861AC7"/>
    <w:rsid w:val="008A0E4F"/>
    <w:rsid w:val="008A6536"/>
    <w:rsid w:val="008B0528"/>
    <w:rsid w:val="008D4D53"/>
    <w:rsid w:val="008F012F"/>
    <w:rsid w:val="00945F4B"/>
    <w:rsid w:val="0095389B"/>
    <w:rsid w:val="009D165D"/>
    <w:rsid w:val="009E6BCD"/>
    <w:rsid w:val="009E7D79"/>
    <w:rsid w:val="00A00316"/>
    <w:rsid w:val="00A42A7E"/>
    <w:rsid w:val="00A53B78"/>
    <w:rsid w:val="00AB63B9"/>
    <w:rsid w:val="00AC25A5"/>
    <w:rsid w:val="00B01E98"/>
    <w:rsid w:val="00B133F1"/>
    <w:rsid w:val="00B73B66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42456"/>
    <w:rsid w:val="00E45F09"/>
    <w:rsid w:val="00E81632"/>
    <w:rsid w:val="00EB06ED"/>
    <w:rsid w:val="00EC1A09"/>
    <w:rsid w:val="00F12CCD"/>
    <w:rsid w:val="00F34162"/>
    <w:rsid w:val="00F50A15"/>
    <w:rsid w:val="00F86374"/>
    <w:rsid w:val="00FA2119"/>
    <w:rsid w:val="00FB29F8"/>
    <w:rsid w:val="00FC6FE6"/>
    <w:rsid w:val="00FE4318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3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4</cp:revision>
  <cp:lastPrinted>1996-10-21T12:17:00Z</cp:lastPrinted>
  <dcterms:created xsi:type="dcterms:W3CDTF">2016-02-22T10:24:00Z</dcterms:created>
  <dcterms:modified xsi:type="dcterms:W3CDTF">2016-02-22T11:13:00Z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