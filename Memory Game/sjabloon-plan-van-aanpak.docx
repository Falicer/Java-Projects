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41590150"/>
    <w:bookmarkStart w:id="1" w:name="_Toc341590247"/>
    <w:bookmarkStart w:id="2" w:name="_Toc341590315"/>
    <w:bookmarkStart w:id="3" w:name="_Toc341590398"/>
    <w:p w:rsidR="00FA2119" w:rsidRDefault="00FA2119">
      <w:pPr>
        <w:pStyle w:val="Titel"/>
      </w:pPr>
      <w:r>
        <w:fldChar w:fldCharType="begin"/>
      </w:r>
      <w:r>
        <w:instrText xml:space="preserve"> DOCPROPERTY "Titel"  \* MERGEFORMAT </w:instrText>
      </w:r>
      <w:r>
        <w:fldChar w:fldCharType="separate"/>
      </w:r>
      <w:r w:rsidR="0079419B">
        <w:t>Plan van Aanpak</w:t>
      </w:r>
      <w:r>
        <w:fldChar w:fldCharType="end"/>
      </w:r>
    </w:p>
    <w:p w:rsidR="00794DDF" w:rsidRDefault="00794DDF" w:rsidP="00794DDF">
      <w:pPr>
        <w:pStyle w:val="Subtitle1"/>
      </w:pPr>
      <w:r>
        <w:t>Raekwon</w:t>
      </w:r>
      <w:r w:rsidR="003609D4">
        <w:t xml:space="preserve"> Gerold</w:t>
      </w:r>
      <w:r>
        <w:t xml:space="preserve"> en Troy</w:t>
      </w:r>
      <w:r w:rsidR="003609D4">
        <w:t xml:space="preserve"> Verplaats</w:t>
      </w:r>
    </w:p>
    <w:p w:rsidR="00FA2119" w:rsidRDefault="00FA2119">
      <w:pPr>
        <w:pStyle w:val="Ondertitel1"/>
      </w:pPr>
    </w:p>
    <w:p w:rsidR="00FA2119" w:rsidRDefault="003609D4">
      <w:pPr>
        <w:pStyle w:val="Subtitel"/>
      </w:pPr>
      <w:r>
        <w:t>ROCApp</w:t>
      </w:r>
      <w:r w:rsidR="00FA2119">
        <w:br/>
      </w:r>
      <w:r w:rsidR="003134B4">
        <w:t>Amsterdam</w:t>
      </w:r>
      <w:r w:rsidR="00FA2119">
        <w:br/>
      </w:r>
    </w:p>
    <w:p w:rsidR="00FA2119" w:rsidRDefault="00FA2119">
      <w:pPr>
        <w:jc w:val="center"/>
      </w:pPr>
    </w:p>
    <w:p w:rsidR="00FA2119" w:rsidRDefault="00FA2119">
      <w:pPr>
        <w:pStyle w:val="Titelbloktekst"/>
        <w:framePr w:wrap="notBeside"/>
      </w:pPr>
      <w:r>
        <w:tab/>
        <w:t>Projectleider</w:t>
      </w:r>
      <w:r>
        <w:tab/>
        <w:t>:</w:t>
      </w:r>
      <w:r>
        <w:tab/>
      </w:r>
      <w:r w:rsidR="00EC1A09">
        <w:t>Raekwon en Troy</w:t>
      </w:r>
    </w:p>
    <w:p w:rsidR="00FA2119" w:rsidRDefault="00FA2119">
      <w:pPr>
        <w:pStyle w:val="Titelbloktekst"/>
        <w:framePr w:wrap="notBeside"/>
      </w:pPr>
      <w:r>
        <w:tab/>
        <w:t>Projectnummer</w:t>
      </w:r>
      <w:r>
        <w:tab/>
        <w:t>:</w:t>
      </w:r>
      <w:r w:rsidR="00EC1A09">
        <w:tab/>
        <w:t>1</w:t>
      </w:r>
    </w:p>
    <w:p w:rsidR="00FA2119" w:rsidRDefault="00FA2119">
      <w:pPr>
        <w:pStyle w:val="Titelbloktekst"/>
        <w:framePr w:wrap="notBeside"/>
      </w:pPr>
      <w:r>
        <w:tab/>
        <w:t>Datum</w:t>
      </w:r>
      <w:r>
        <w:tab/>
        <w:t>:</w:t>
      </w:r>
      <w:r>
        <w:tab/>
      </w:r>
      <w:r w:rsidR="00EC1A09">
        <w:t>8-2-2016</w:t>
      </w:r>
    </w:p>
    <w:p w:rsidR="00FA2119" w:rsidRDefault="00FA2119">
      <w:pPr>
        <w:pStyle w:val="Titelbloktekst"/>
        <w:framePr w:wrap="notBeside"/>
      </w:pPr>
      <w:r>
        <w:tab/>
        <w:t>Versie</w:t>
      </w:r>
      <w:r>
        <w:tab/>
        <w:t>:</w:t>
      </w:r>
      <w:r>
        <w:tab/>
      </w:r>
      <w:fldSimple w:instr=" DOCPROPERTY Versienummer \* MERGEFORMAT ">
        <w:r w:rsidR="0079419B">
          <w:t>1.0</w:t>
        </w:r>
      </w:fldSimple>
    </w:p>
    <w:p w:rsidR="00FA2119" w:rsidRDefault="00FA2119"/>
    <w:p w:rsidR="00FA2119" w:rsidRDefault="00FA2119">
      <w:pPr>
        <w:pStyle w:val="Verborgen"/>
        <w:sectPr w:rsidR="00FA2119">
          <w:headerReference w:type="default" r:id="rId7"/>
          <w:footerReference w:type="even" r:id="rId8"/>
          <w:footerReference w:type="default" r:id="rId9"/>
          <w:pgSz w:w="11907" w:h="16840" w:code="9"/>
          <w:pgMar w:top="1134" w:right="1418" w:bottom="1134" w:left="1418" w:header="284" w:footer="680" w:gutter="0"/>
          <w:paperSrc w:first="2" w:other="3"/>
          <w:pgNumType w:fmt="upperRoman"/>
          <w:cols w:space="708"/>
        </w:sectPr>
      </w:pPr>
    </w:p>
    <w:p w:rsidR="00D7243C" w:rsidRDefault="00D7243C" w:rsidP="00D7243C">
      <w:pPr>
        <w:pStyle w:val="Kopoverige"/>
        <w:numPr>
          <w:ilvl w:val="0"/>
          <w:numId w:val="0"/>
        </w:numPr>
      </w:pPr>
      <w:r>
        <w:lastRenderedPageBreak/>
        <w:t>Memory game</w:t>
      </w:r>
    </w:p>
    <w:p w:rsidR="00D7243C" w:rsidRPr="00555DE7" w:rsidRDefault="003609D4" w:rsidP="00D7243C">
      <w:r>
        <w:t>Door: Raekwo</w:t>
      </w:r>
      <w:r w:rsidR="00D7243C">
        <w:t xml:space="preserve">n en Troy </w:t>
      </w:r>
    </w:p>
    <w:p w:rsidR="00D7243C" w:rsidRDefault="00D7243C" w:rsidP="00D7243C">
      <w:pPr>
        <w:pStyle w:val="Tekstdocument1"/>
      </w:pPr>
      <w:r>
        <w:t xml:space="preserve">Opdrachtgever: </w:t>
      </w:r>
      <w:r w:rsidR="00407555">
        <w:t>Sjon Huisman</w:t>
      </w:r>
    </w:p>
    <w:p w:rsidR="00D7243C" w:rsidRDefault="00D7243C" w:rsidP="00D7243C">
      <w:pPr>
        <w:pStyle w:val="Tekstdocument1"/>
      </w:pPr>
    </w:p>
    <w:p w:rsidR="00D7243C" w:rsidRDefault="00407555" w:rsidP="00374BB5">
      <w:pPr>
        <w:pStyle w:val="Geenafstand"/>
      </w:pPr>
      <w:r>
        <w:t xml:space="preserve">De opdracht is om een memory </w:t>
      </w:r>
      <w:r w:rsidR="00374BB5">
        <w:t>game te maken met als thema Spongebob</w:t>
      </w:r>
      <w:r w:rsidR="003609D4">
        <w:t xml:space="preserve"> Squarepants</w:t>
      </w:r>
      <w:r w:rsidR="00374BB5">
        <w:t>.</w:t>
      </w:r>
    </w:p>
    <w:p w:rsidR="00374BB5" w:rsidRDefault="007442B8" w:rsidP="00374BB5">
      <w:pPr>
        <w:pStyle w:val="Geenafstand"/>
      </w:pPr>
      <w:r>
        <w:t>De bedoeling is dat</w:t>
      </w:r>
      <w:r w:rsidR="008D4D53">
        <w:t xml:space="preserve"> er 24 kaarten zijn in 4 rijen van 6. We </w:t>
      </w:r>
      <w:r w:rsidR="003609D4">
        <w:t>gaan deze applicatie maken met J</w:t>
      </w:r>
      <w:r w:rsidR="008D4D53">
        <w:t>ava. Deze toepassing is bedoeld voor kinderen van 6 tot 8 jaar.</w:t>
      </w:r>
    </w:p>
    <w:p w:rsidR="00347B83" w:rsidRDefault="00347B83" w:rsidP="00374BB5">
      <w:pPr>
        <w:pStyle w:val="Geenafstand"/>
      </w:pPr>
    </w:p>
    <w:p w:rsidR="00347B83" w:rsidRPr="008A0E4F" w:rsidRDefault="00347B83" w:rsidP="00374BB5">
      <w:pPr>
        <w:pStyle w:val="Geenafstand"/>
      </w:pPr>
    </w:p>
    <w:p w:rsidR="008A0E4F" w:rsidRPr="008A0E4F" w:rsidRDefault="008A0E4F" w:rsidP="008A0E4F"/>
    <w:p w:rsidR="00FA2119" w:rsidRPr="0079419B" w:rsidRDefault="008A0E4F">
      <w:pPr>
        <w:pStyle w:val="Kopoverige"/>
        <w:numPr>
          <w:ilvl w:val="0"/>
          <w:numId w:val="0"/>
        </w:numPr>
        <w:rPr>
          <w:sz w:val="28"/>
          <w:szCs w:val="28"/>
        </w:rPr>
      </w:pPr>
      <w:bookmarkStart w:id="4" w:name="_Toc372543935"/>
      <w:r w:rsidRPr="0079419B">
        <w:rPr>
          <w:sz w:val="28"/>
          <w:szCs w:val="28"/>
        </w:rPr>
        <w:lastRenderedPageBreak/>
        <w:t>I</w:t>
      </w:r>
      <w:r w:rsidR="00FA2119" w:rsidRPr="0079419B">
        <w:rPr>
          <w:sz w:val="28"/>
          <w:szCs w:val="28"/>
        </w:rPr>
        <w:t>nhoudsopgave</w:t>
      </w:r>
      <w:bookmarkEnd w:id="4"/>
    </w:p>
    <w:p w:rsidR="0079419B" w:rsidRPr="009E7D79" w:rsidRDefault="00FA2119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\t "Kop overige;1" </w:instrText>
      </w:r>
      <w:r>
        <w:fldChar w:fldCharType="separate"/>
      </w:r>
      <w:r w:rsidR="0079419B">
        <w:rPr>
          <w:noProof/>
        </w:rPr>
        <w:t>Titelpagina</w:t>
      </w:r>
      <w:r w:rsidR="0079419B">
        <w:rPr>
          <w:noProof/>
        </w:rPr>
        <w:tab/>
      </w:r>
      <w:r w:rsidR="0079419B">
        <w:rPr>
          <w:noProof/>
        </w:rPr>
        <w:fldChar w:fldCharType="begin"/>
      </w:r>
      <w:r w:rsidR="0079419B">
        <w:rPr>
          <w:noProof/>
        </w:rPr>
        <w:instrText xml:space="preserve"> PAGEREF _Toc372543934 \h </w:instrText>
      </w:r>
      <w:r w:rsidR="0079419B">
        <w:rPr>
          <w:noProof/>
        </w:rPr>
      </w:r>
      <w:r w:rsidR="0079419B">
        <w:rPr>
          <w:noProof/>
        </w:rPr>
        <w:fldChar w:fldCharType="separate"/>
      </w:r>
      <w:r w:rsidR="0079419B">
        <w:rPr>
          <w:noProof/>
        </w:rPr>
        <w:t>II</w:t>
      </w:r>
      <w:r w:rsidR="0079419B">
        <w:rPr>
          <w:noProof/>
        </w:rPr>
        <w:fldChar w:fldCharType="end"/>
      </w:r>
    </w:p>
    <w:p w:rsidR="0079419B" w:rsidRPr="009E7D79" w:rsidRDefault="0079419B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Inhoudsopgave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Algemeen</w:t>
      </w:r>
      <w:r>
        <w:tab/>
      </w:r>
      <w:r>
        <w:fldChar w:fldCharType="begin"/>
      </w:r>
      <w:r>
        <w:instrText xml:space="preserve"> PAGEREF _Toc372543937 \h </w:instrText>
      </w:r>
      <w:r>
        <w:fldChar w:fldCharType="separate"/>
      </w:r>
      <w:r>
        <w:t>1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Inhoud</w:t>
      </w:r>
      <w:r>
        <w:tab/>
      </w:r>
      <w:r>
        <w:fldChar w:fldCharType="begin"/>
      </w:r>
      <w:r>
        <w:instrText xml:space="preserve"> PAGEREF _Toc372543938 \h </w:instrText>
      </w:r>
      <w:r>
        <w:fldChar w:fldCharType="separate"/>
      </w:r>
      <w:r>
        <w:t>1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2.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Achtergronden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Projectnaam</w:t>
      </w:r>
      <w:r>
        <w:tab/>
      </w:r>
      <w:r>
        <w:fldChar w:fldCharType="begin"/>
      </w:r>
      <w:r>
        <w:instrText xml:space="preserve"> PAGEREF _Toc372543940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Opdrachtgever</w:t>
      </w:r>
      <w:r>
        <w:tab/>
      </w:r>
      <w:r>
        <w:fldChar w:fldCharType="begin"/>
      </w:r>
      <w:r>
        <w:instrText xml:space="preserve"> PAGEREF _Toc372543941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2.3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Opdrachtnemer</w:t>
      </w:r>
      <w:r>
        <w:tab/>
      </w:r>
      <w:r>
        <w:fldChar w:fldCharType="begin"/>
      </w:r>
      <w:r>
        <w:instrText xml:space="preserve"> PAGEREF _Toc372543942 \h </w:instrText>
      </w:r>
      <w:r>
        <w:fldChar w:fldCharType="separate"/>
      </w:r>
      <w:r>
        <w:t>2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3.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projectopdracht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Doel</w:t>
      </w:r>
      <w:r>
        <w:tab/>
      </w:r>
      <w:r>
        <w:fldChar w:fldCharType="begin"/>
      </w:r>
      <w:r>
        <w:instrText xml:space="preserve"> PAGEREF _Toc372543944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Resultaat</w:t>
      </w:r>
      <w:r>
        <w:tab/>
      </w:r>
      <w:r>
        <w:fldChar w:fldCharType="begin"/>
      </w:r>
      <w:r>
        <w:instrText xml:space="preserve"> PAGEREF _Toc372543945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Huidige situatie</w:t>
      </w:r>
      <w:r>
        <w:tab/>
      </w:r>
      <w:r>
        <w:fldChar w:fldCharType="begin"/>
      </w:r>
      <w:r>
        <w:instrText xml:space="preserve"> PAGEREF _Toc372543946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3.4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Gewenste c.q. nieuwe situatie</w:t>
      </w:r>
      <w:r>
        <w:tab/>
      </w:r>
      <w:r>
        <w:fldChar w:fldCharType="begin"/>
      </w:r>
      <w:r>
        <w:instrText xml:space="preserve"> PAGEREF _Toc372543947 \h </w:instrText>
      </w:r>
      <w:r>
        <w:fldChar w:fldCharType="separate"/>
      </w:r>
      <w:r>
        <w:t>3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4.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Projectactiviteiten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4.1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Standaard</w:t>
      </w:r>
      <w:r>
        <w:tab/>
      </w:r>
      <w:r>
        <w:fldChar w:fldCharType="begin"/>
      </w:r>
      <w:r>
        <w:instrText xml:space="preserve"> PAGEREF _Toc372543949 \h </w:instrText>
      </w:r>
      <w:r>
        <w:fldChar w:fldCharType="separate"/>
      </w:r>
      <w:r>
        <w:t>4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4.2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Meerwerk</w:t>
      </w:r>
      <w:r>
        <w:tab/>
      </w:r>
      <w:r>
        <w:fldChar w:fldCharType="begin"/>
      </w:r>
      <w:r>
        <w:instrText xml:space="preserve"> PAGEREF _Toc372543950 \h </w:instrText>
      </w:r>
      <w:r>
        <w:fldChar w:fldCharType="separate"/>
      </w:r>
      <w:r>
        <w:t>4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5.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Projectgrenzen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Projectgrenzen</w:t>
      </w:r>
      <w:r>
        <w:tab/>
      </w:r>
      <w:r>
        <w:fldChar w:fldCharType="begin"/>
      </w:r>
      <w:r>
        <w:instrText xml:space="preserve"> PAGEREF _Toc372543952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Bereik</w:t>
      </w:r>
      <w:r>
        <w:tab/>
      </w:r>
      <w:r>
        <w:fldChar w:fldCharType="begin"/>
      </w:r>
      <w:r>
        <w:instrText xml:space="preserve"> PAGEREF _Toc372543953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5.3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Randvoorwaarden &amp; beperkingen</w:t>
      </w:r>
      <w:r>
        <w:tab/>
      </w:r>
      <w:r>
        <w:fldChar w:fldCharType="begin"/>
      </w:r>
      <w:r>
        <w:instrText xml:space="preserve"> PAGEREF _Toc372543954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3"/>
        <w:tabs>
          <w:tab w:val="left" w:pos="1000"/>
        </w:tabs>
        <w:rPr>
          <w:rFonts w:ascii="Calibri" w:hAnsi="Calibri"/>
          <w:i w:val="0"/>
          <w:sz w:val="22"/>
          <w:szCs w:val="22"/>
        </w:rPr>
      </w:pPr>
      <w:r>
        <w:t>5.3.1</w:t>
      </w:r>
      <w:r w:rsidRPr="009E7D79">
        <w:rPr>
          <w:rFonts w:ascii="Calibri" w:hAnsi="Calibri"/>
          <w:i w:val="0"/>
          <w:sz w:val="22"/>
          <w:szCs w:val="22"/>
        </w:rPr>
        <w:tab/>
      </w:r>
      <w:r>
        <w:t>Uitgangspunten</w:t>
      </w:r>
      <w:r>
        <w:tab/>
      </w:r>
      <w:r>
        <w:fldChar w:fldCharType="begin"/>
      </w:r>
      <w:r>
        <w:instrText xml:space="preserve"> PAGEREF _Toc372543955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3"/>
        <w:tabs>
          <w:tab w:val="left" w:pos="1000"/>
        </w:tabs>
        <w:rPr>
          <w:rFonts w:ascii="Calibri" w:hAnsi="Calibri"/>
          <w:i w:val="0"/>
          <w:sz w:val="22"/>
          <w:szCs w:val="22"/>
        </w:rPr>
      </w:pPr>
      <w:r>
        <w:t>5.3.2</w:t>
      </w:r>
      <w:r w:rsidRPr="009E7D79">
        <w:rPr>
          <w:rFonts w:ascii="Calibri" w:hAnsi="Calibri"/>
          <w:i w:val="0"/>
          <w:sz w:val="22"/>
          <w:szCs w:val="22"/>
        </w:rPr>
        <w:tab/>
      </w:r>
      <w:r>
        <w:t>Randvoorwaarden</w:t>
      </w:r>
      <w:r>
        <w:tab/>
      </w:r>
      <w:r>
        <w:fldChar w:fldCharType="begin"/>
      </w:r>
      <w:r>
        <w:instrText xml:space="preserve"> PAGEREF _Toc372543956 \h </w:instrText>
      </w:r>
      <w:r>
        <w:fldChar w:fldCharType="separate"/>
      </w:r>
      <w:r>
        <w:t>5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6.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producten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6.1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Algemeen</w:t>
      </w:r>
      <w:r>
        <w:tab/>
      </w:r>
      <w:r>
        <w:fldChar w:fldCharType="begin"/>
      </w:r>
      <w:r>
        <w:instrText xml:space="preserve"> PAGEREF _Toc372543958 \h </w:instrText>
      </w:r>
      <w:r>
        <w:fldChar w:fldCharType="separate"/>
      </w:r>
      <w:r>
        <w:t>6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6.2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Documentatie</w:t>
      </w:r>
      <w:r>
        <w:tab/>
      </w:r>
      <w:r>
        <w:fldChar w:fldCharType="begin"/>
      </w:r>
      <w:r>
        <w:instrText xml:space="preserve"> PAGEREF _Toc372543959 \h </w:instrText>
      </w:r>
      <w:r>
        <w:fldChar w:fldCharType="separate"/>
      </w:r>
      <w:r>
        <w:t>6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7.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Kwaliteit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8.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De projectorganisatie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8.1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Contactpersonen</w:t>
      </w:r>
      <w:r>
        <w:tab/>
      </w:r>
      <w:r>
        <w:fldChar w:fldCharType="begin"/>
      </w:r>
      <w:r>
        <w:instrText xml:space="preserve"> PAGEREF _Toc372543962 \h </w:instrText>
      </w:r>
      <w:r>
        <w:fldChar w:fldCharType="separate"/>
      </w:r>
      <w:r>
        <w:t>8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8.2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Communicatie</w:t>
      </w:r>
      <w:r>
        <w:tab/>
      </w:r>
      <w:r>
        <w:fldChar w:fldCharType="begin"/>
      </w:r>
      <w:r>
        <w:instrText xml:space="preserve"> PAGEREF _Toc372543963 \h </w:instrText>
      </w:r>
      <w:r>
        <w:fldChar w:fldCharType="separate"/>
      </w:r>
      <w:r>
        <w:t>8</w:t>
      </w:r>
      <w:r>
        <w:fldChar w:fldCharType="end"/>
      </w:r>
    </w:p>
    <w:p w:rsidR="0079419B" w:rsidRPr="009E7D79" w:rsidRDefault="0079419B">
      <w:pPr>
        <w:pStyle w:val="Inhopg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9.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Randvoorwaarden</w:t>
      </w:r>
      <w:r>
        <w:tab/>
      </w:r>
      <w:r>
        <w:fldChar w:fldCharType="begin"/>
      </w:r>
      <w:r>
        <w:instrText xml:space="preserve"> PAGEREF _Toc372543965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Externe afhankelijkheden</w:t>
      </w:r>
      <w:r>
        <w:tab/>
      </w:r>
      <w:r>
        <w:fldChar w:fldCharType="begin"/>
      </w:r>
      <w:r>
        <w:instrText xml:space="preserve"> PAGEREF _Toc372543966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Planning aannames</w:t>
      </w:r>
      <w:r>
        <w:tab/>
      </w:r>
      <w:r>
        <w:fldChar w:fldCharType="begin"/>
      </w:r>
      <w:r>
        <w:instrText xml:space="preserve"> PAGEREF _Toc372543967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9.4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Projectplanning</w:t>
      </w:r>
      <w:r>
        <w:tab/>
      </w:r>
      <w:r>
        <w:fldChar w:fldCharType="begin"/>
      </w:r>
      <w:r>
        <w:instrText xml:space="preserve"> PAGEREF _Toc372543968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9.5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Benodigde resources</w:t>
      </w:r>
      <w:r>
        <w:tab/>
      </w:r>
      <w:r>
        <w:fldChar w:fldCharType="begin"/>
      </w:r>
      <w:r>
        <w:instrText xml:space="preserve"> PAGEREF _Toc372543969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9.6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Kosten</w:t>
      </w:r>
      <w:r>
        <w:tab/>
      </w:r>
      <w:r>
        <w:fldChar w:fldCharType="begin"/>
      </w:r>
      <w:r>
        <w:instrText xml:space="preserve"> PAGEREF _Toc372543970 \h </w:instrText>
      </w:r>
      <w:r>
        <w:fldChar w:fldCharType="separate"/>
      </w:r>
      <w:r>
        <w:t>9</w:t>
      </w:r>
      <w:r>
        <w:fldChar w:fldCharType="end"/>
      </w:r>
    </w:p>
    <w:p w:rsidR="0079419B" w:rsidRPr="009E7D79" w:rsidRDefault="0079419B">
      <w:pPr>
        <w:pStyle w:val="Inhopg1"/>
        <w:tabs>
          <w:tab w:val="left" w:pos="8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10.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Kosten en baten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10.1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Kosten</w:t>
      </w:r>
      <w:r>
        <w:tab/>
      </w:r>
      <w:r>
        <w:fldChar w:fldCharType="begin"/>
      </w:r>
      <w:r>
        <w:instrText xml:space="preserve"> PAGEREF _Toc372543972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10.2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Baten / opbrengsten</w:t>
      </w:r>
      <w:r>
        <w:tab/>
      </w:r>
      <w:r>
        <w:fldChar w:fldCharType="begin"/>
      </w:r>
      <w:r>
        <w:instrText xml:space="preserve"> PAGEREF _Toc372543973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2"/>
        <w:tabs>
          <w:tab w:val="left" w:pos="800"/>
        </w:tabs>
        <w:rPr>
          <w:rFonts w:ascii="Calibri" w:hAnsi="Calibri"/>
          <w:smallCaps w:val="0"/>
          <w:sz w:val="22"/>
          <w:szCs w:val="22"/>
        </w:rPr>
      </w:pPr>
      <w:r>
        <w:t>10.3</w:t>
      </w:r>
      <w:r w:rsidRPr="009E7D79">
        <w:rPr>
          <w:rFonts w:ascii="Calibri" w:hAnsi="Calibri"/>
          <w:smallCaps w:val="0"/>
          <w:sz w:val="22"/>
          <w:szCs w:val="22"/>
        </w:rPr>
        <w:tab/>
      </w:r>
      <w:r>
        <w:t>Investeringsanalyse</w:t>
      </w:r>
      <w:r>
        <w:tab/>
      </w:r>
      <w:r>
        <w:fldChar w:fldCharType="begin"/>
      </w:r>
      <w:r>
        <w:instrText xml:space="preserve"> PAGEREF _Toc372543974 \h </w:instrText>
      </w:r>
      <w:r>
        <w:fldChar w:fldCharType="separate"/>
      </w:r>
      <w:r>
        <w:t>10</w:t>
      </w:r>
      <w:r>
        <w:fldChar w:fldCharType="end"/>
      </w:r>
    </w:p>
    <w:p w:rsidR="0079419B" w:rsidRPr="009E7D79" w:rsidRDefault="0079419B">
      <w:pPr>
        <w:pStyle w:val="Inhopg1"/>
        <w:tabs>
          <w:tab w:val="left" w:pos="8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11.</w:t>
      </w:r>
      <w:r w:rsidRPr="009E7D79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Risico’s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9419B" w:rsidRPr="009E7D79" w:rsidRDefault="0079419B">
      <w:pPr>
        <w:pStyle w:val="Inhopg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Bijlagen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_Toc372543976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9419B" w:rsidRDefault="00FA2119">
      <w:pPr>
        <w:pStyle w:val="Inhopg1"/>
        <w:sectPr w:rsidR="0079419B">
          <w:headerReference w:type="default" r:id="rId10"/>
          <w:footerReference w:type="default" r:id="rId11"/>
          <w:pgSz w:w="11907" w:h="16840" w:code="9"/>
          <w:pgMar w:top="1701" w:right="1418" w:bottom="1134" w:left="2268" w:header="425" w:footer="680" w:gutter="0"/>
          <w:paperSrc w:first="3" w:other="3"/>
          <w:pgNumType w:fmt="upperRoman" w:start="2"/>
          <w:cols w:space="708"/>
        </w:sectPr>
      </w:pPr>
      <w:r>
        <w:fldChar w:fldCharType="end"/>
      </w:r>
    </w:p>
    <w:p w:rsidR="00FA2119" w:rsidRDefault="00FA2119">
      <w:pPr>
        <w:sectPr w:rsidR="00FA2119" w:rsidSect="0079419B">
          <w:type w:val="continuous"/>
          <w:pgSz w:w="11907" w:h="16840" w:code="9"/>
          <w:pgMar w:top="1701" w:right="1418" w:bottom="1134" w:left="2268" w:header="425" w:footer="680" w:gutter="0"/>
          <w:paperSrc w:first="3" w:other="3"/>
          <w:pgNumType w:fmt="upperRoman" w:start="2"/>
          <w:cols w:space="708"/>
        </w:sectPr>
      </w:pPr>
    </w:p>
    <w:p w:rsidR="000A04EB" w:rsidRDefault="000A04EB" w:rsidP="000A04EB">
      <w:pPr>
        <w:pStyle w:val="Kop1"/>
      </w:pPr>
      <w:bookmarkStart w:id="5" w:name="_Toc66712266"/>
      <w:bookmarkStart w:id="6" w:name="_Toc372543939"/>
      <w:bookmarkStart w:id="7" w:name="_Toc353251463"/>
      <w:bookmarkStart w:id="8" w:name="_Toc353252867"/>
      <w:bookmarkStart w:id="9" w:name="_Toc353263468"/>
      <w:bookmarkStart w:id="10" w:name="_Toc353327409"/>
      <w:bookmarkStart w:id="11" w:name="_Toc353327734"/>
      <w:bookmarkStart w:id="12" w:name="_Toc353327884"/>
      <w:bookmarkStart w:id="13" w:name="_Toc353327955"/>
      <w:bookmarkStart w:id="14" w:name="_Toc353337085"/>
      <w:bookmarkStart w:id="15" w:name="_Toc354455613"/>
      <w:bookmarkStart w:id="16" w:name="_Toc354455967"/>
      <w:bookmarkStart w:id="17" w:name="_Toc354456073"/>
      <w:bookmarkStart w:id="18" w:name="_Toc354456267"/>
      <w:bookmarkEnd w:id="0"/>
      <w:bookmarkEnd w:id="1"/>
      <w:bookmarkEnd w:id="2"/>
      <w:bookmarkEnd w:id="3"/>
      <w:r>
        <w:lastRenderedPageBreak/>
        <w:t>Achtergronden</w:t>
      </w:r>
      <w:bookmarkEnd w:id="5"/>
      <w:bookmarkEnd w:id="6"/>
    </w:p>
    <w:p w:rsidR="005C29A0" w:rsidRDefault="00F12CCD" w:rsidP="005C29A0">
      <w:pPr>
        <w:pStyle w:val="Kop2"/>
      </w:pPr>
      <w:bookmarkStart w:id="19" w:name="_Toc372543940"/>
      <w:bookmarkStart w:id="20" w:name="_Toc8095078"/>
      <w:bookmarkStart w:id="21" w:name="_Toc8095281"/>
      <w:bookmarkStart w:id="22" w:name="_Toc473425318"/>
      <w:r>
        <w:t>Projectnaam</w:t>
      </w:r>
      <w:bookmarkEnd w:id="19"/>
    </w:p>
    <w:p w:rsidR="00F12CCD" w:rsidRDefault="00C3392F" w:rsidP="00F12CCD">
      <w:pPr>
        <w:pStyle w:val="Tekstdocument1"/>
      </w:pPr>
      <w:r w:rsidRPr="00C3392F">
        <w:t xml:space="preserve">De projectnaam is </w:t>
      </w:r>
      <w:r>
        <w:t>Memory Game</w:t>
      </w:r>
    </w:p>
    <w:p w:rsidR="00F12CCD" w:rsidRDefault="00F12CCD" w:rsidP="00F12CCD">
      <w:pPr>
        <w:pStyle w:val="Kop2"/>
      </w:pPr>
      <w:bookmarkStart w:id="23" w:name="_Toc372543941"/>
      <w:r>
        <w:t>Opdrachtgever</w:t>
      </w:r>
      <w:bookmarkEnd w:id="23"/>
    </w:p>
    <w:p w:rsidR="00F12CCD" w:rsidRDefault="008F012F" w:rsidP="00F12CCD">
      <w:pPr>
        <w:pStyle w:val="Tekstdocument1"/>
      </w:pPr>
      <w:r w:rsidRPr="008F012F">
        <w:t xml:space="preserve">De opdrachtgever is </w:t>
      </w:r>
      <w:r>
        <w:t>Sjon Huisman</w:t>
      </w:r>
      <w:r w:rsidRPr="008F012F">
        <w:t>.</w:t>
      </w:r>
    </w:p>
    <w:p w:rsidR="00F12CCD" w:rsidRDefault="00F12CCD" w:rsidP="00F12CCD">
      <w:pPr>
        <w:pStyle w:val="Kop2"/>
      </w:pPr>
      <w:bookmarkStart w:id="24" w:name="_Toc372543942"/>
      <w:r>
        <w:t>Opdrachtnemer</w:t>
      </w:r>
      <w:bookmarkEnd w:id="24"/>
    </w:p>
    <w:p w:rsidR="00F86374" w:rsidRDefault="00F86374" w:rsidP="00F86374">
      <w:pPr>
        <w:pStyle w:val="Tekstdocument1"/>
      </w:pPr>
      <w:r>
        <w:t xml:space="preserve">De opdrachtnemer is Troy Verplaats en </w:t>
      </w:r>
      <w:r w:rsidR="00245E8E">
        <w:t>Raekwon Gerold</w:t>
      </w:r>
      <w:r>
        <w:t>.</w:t>
      </w:r>
    </w:p>
    <w:p w:rsidR="00F12CCD" w:rsidRPr="00F12CCD" w:rsidRDefault="00F12CCD" w:rsidP="00F12CCD">
      <w:pPr>
        <w:pStyle w:val="Tekstdocument1"/>
      </w:pPr>
    </w:p>
    <w:p w:rsidR="000A04EB" w:rsidRDefault="000A04EB" w:rsidP="000A04EB">
      <w:pPr>
        <w:pStyle w:val="Kop1"/>
      </w:pPr>
      <w:bookmarkStart w:id="25" w:name="_Toc66712267"/>
      <w:bookmarkStart w:id="26" w:name="_Toc372543943"/>
      <w:bookmarkStart w:id="27" w:name="_Toc8095080"/>
      <w:bookmarkStart w:id="28" w:name="_Toc8095283"/>
      <w:bookmarkEnd w:id="20"/>
      <w:bookmarkEnd w:id="21"/>
      <w:bookmarkEnd w:id="22"/>
      <w:r>
        <w:lastRenderedPageBreak/>
        <w:t>De projectopdracht</w:t>
      </w:r>
      <w:bookmarkEnd w:id="25"/>
      <w:bookmarkEnd w:id="26"/>
    </w:p>
    <w:p w:rsidR="000A04EB" w:rsidRDefault="000A04EB" w:rsidP="000A04EB">
      <w:pPr>
        <w:pStyle w:val="Kop2"/>
      </w:pPr>
      <w:bookmarkStart w:id="29" w:name="_Toc372543944"/>
      <w:r>
        <w:t>Doel</w:t>
      </w:r>
      <w:bookmarkEnd w:id="29"/>
    </w:p>
    <w:p w:rsidR="00E45F09" w:rsidRDefault="000A04EB" w:rsidP="000A04EB">
      <w:pPr>
        <w:pStyle w:val="Tekstdocument1"/>
      </w:pPr>
      <w:r>
        <w:t>Het doel van dit project is</w:t>
      </w:r>
      <w:r w:rsidR="008A6536">
        <w:t xml:space="preserve"> om een memory game te maken voor kinderen </w:t>
      </w:r>
      <w:r w:rsidR="007B548A">
        <w:t>6 tot en met 8 jaar</w:t>
      </w:r>
      <w:r w:rsidR="00E45F09">
        <w:t xml:space="preserve"> en dat er in totaal 24 kaarten er zijn</w:t>
      </w:r>
    </w:p>
    <w:p w:rsidR="000A04EB" w:rsidRDefault="000A04EB" w:rsidP="000A04EB">
      <w:pPr>
        <w:pStyle w:val="Kop2"/>
      </w:pPr>
      <w:bookmarkStart w:id="30" w:name="_Toc372543945"/>
      <w:r>
        <w:t>Resultaat</w:t>
      </w:r>
      <w:bookmarkEnd w:id="30"/>
    </w:p>
    <w:p w:rsidR="000A04EB" w:rsidRDefault="000A04EB" w:rsidP="000A04EB">
      <w:pPr>
        <w:pStyle w:val="Tekstdocument1"/>
      </w:pPr>
      <w:r>
        <w:t>Het resultaat van dit project is als volgt te formuleren:</w:t>
      </w:r>
    </w:p>
    <w:p w:rsidR="000A04EB" w:rsidRDefault="00364A13" w:rsidP="000A04EB">
      <w:pPr>
        <w:pStyle w:val="Tekstopsomming"/>
        <w:numPr>
          <w:ilvl w:val="0"/>
          <w:numId w:val="2"/>
        </w:numPr>
      </w:pPr>
      <w:r>
        <w:t>Een functioneel ontwerp</w:t>
      </w:r>
    </w:p>
    <w:p w:rsidR="00364A13" w:rsidRDefault="00364A13" w:rsidP="000A04EB">
      <w:pPr>
        <w:pStyle w:val="Tekstopsomming"/>
        <w:numPr>
          <w:ilvl w:val="0"/>
          <w:numId w:val="2"/>
        </w:numPr>
      </w:pPr>
      <w:r>
        <w:t>Een applicatie met 24 kaarten met 12 unieke foto’s</w:t>
      </w:r>
    </w:p>
    <w:p w:rsidR="00F12CCD" w:rsidRDefault="00F12CCD" w:rsidP="00F12CCD">
      <w:pPr>
        <w:pStyle w:val="Kop2"/>
      </w:pPr>
      <w:bookmarkStart w:id="31" w:name="_Toc372543946"/>
      <w:r>
        <w:t>Huidige situatie</w:t>
      </w:r>
      <w:bookmarkEnd w:id="31"/>
    </w:p>
    <w:p w:rsidR="00F12CCD" w:rsidRDefault="003609D4" w:rsidP="00F12CCD">
      <w:pPr>
        <w:pStyle w:val="Tekstdocument1"/>
      </w:pPr>
      <w:r>
        <w:t>Memory game is in productie</w:t>
      </w:r>
      <w:r w:rsidR="00FC6FE6">
        <w:t>.</w:t>
      </w:r>
    </w:p>
    <w:p w:rsidR="00F12CCD" w:rsidRDefault="00F12CCD" w:rsidP="00F12CCD">
      <w:pPr>
        <w:pStyle w:val="Kop2"/>
      </w:pPr>
      <w:bookmarkStart w:id="32" w:name="_Toc473425319"/>
      <w:bookmarkStart w:id="33" w:name="_Toc372543947"/>
      <w:r>
        <w:t>Gewenste c.q. nieuwe situatie</w:t>
      </w:r>
      <w:bookmarkEnd w:id="32"/>
      <w:bookmarkEnd w:id="33"/>
    </w:p>
    <w:p w:rsidR="002506B5" w:rsidRDefault="00FC6FE6" w:rsidP="00F12CCD">
      <w:pPr>
        <w:pStyle w:val="Tekstdocument1"/>
      </w:pPr>
      <w:r>
        <w:t>Het is een applicatie om van te genieten</w:t>
      </w:r>
      <w:r w:rsidR="001C4A6C">
        <w:t xml:space="preserve"> voor kinderen van 6 tot 8 jaar</w:t>
      </w:r>
      <w:r w:rsidR="002506B5">
        <w:t>.</w:t>
      </w:r>
    </w:p>
    <w:p w:rsidR="000A04EB" w:rsidRDefault="000A04EB" w:rsidP="000A04EB">
      <w:pPr>
        <w:pStyle w:val="Kop1"/>
      </w:pPr>
      <w:bookmarkStart w:id="34" w:name="_Toc66712268"/>
      <w:bookmarkStart w:id="35" w:name="_Toc372543948"/>
      <w:bookmarkEnd w:id="27"/>
      <w:bookmarkEnd w:id="28"/>
      <w:r>
        <w:lastRenderedPageBreak/>
        <w:t>Projectactiviteiten</w:t>
      </w:r>
      <w:bookmarkEnd w:id="34"/>
      <w:bookmarkEnd w:id="35"/>
    </w:p>
    <w:p w:rsidR="00861AC7" w:rsidRDefault="00861AC7" w:rsidP="00861AC7">
      <w:pPr>
        <w:pStyle w:val="Tekstdocument1"/>
        <w:keepNext/>
      </w:pPr>
      <w:bookmarkStart w:id="36" w:name="_Toc8095081"/>
      <w:bookmarkStart w:id="37" w:name="_Toc8095284"/>
      <w:r>
        <w:t>De werkzaamheden die binnen het project worden uitgevoerd, worden gesplitst in standaard en meerwerk werkzaamheden.</w:t>
      </w:r>
    </w:p>
    <w:p w:rsidR="00861AC7" w:rsidRDefault="00861AC7" w:rsidP="00861AC7">
      <w:pPr>
        <w:pStyle w:val="Kop2"/>
      </w:pPr>
      <w:bookmarkStart w:id="38" w:name="_Toc473425322"/>
      <w:bookmarkStart w:id="39" w:name="_Toc372543949"/>
      <w:r>
        <w:t>Standaard</w:t>
      </w:r>
      <w:bookmarkEnd w:id="38"/>
      <w:bookmarkEnd w:id="39"/>
    </w:p>
    <w:p w:rsidR="00861AC7" w:rsidRDefault="00861AC7" w:rsidP="00861AC7">
      <w:pPr>
        <w:pStyle w:val="Tekstdocument1"/>
        <w:keepNext/>
      </w:pPr>
      <w:r>
        <w:t>De standaardwerkzaamheden zijn:</w:t>
      </w:r>
    </w:p>
    <w:p w:rsidR="00BF4CA2" w:rsidRDefault="00BF4CA2" w:rsidP="00BF4CA2">
      <w:pPr>
        <w:pStyle w:val="Tekstopsomming"/>
        <w:numPr>
          <w:ilvl w:val="0"/>
          <w:numId w:val="2"/>
        </w:numPr>
        <w:tabs>
          <w:tab w:val="clear" w:pos="1418"/>
          <w:tab w:val="left" w:pos="3402"/>
          <w:tab w:val="left" w:pos="3686"/>
        </w:tabs>
      </w:pPr>
      <w:r>
        <w:t xml:space="preserve">Document maken 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>Plan van aanpak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 xml:space="preserve">Begroting </w:t>
      </w:r>
    </w:p>
    <w:p w:rsidR="00BF4CA2" w:rsidRDefault="00BF4CA2" w:rsidP="00BF4CA2">
      <w:pPr>
        <w:pStyle w:val="Tekstopsomming"/>
        <w:numPr>
          <w:ilvl w:val="0"/>
          <w:numId w:val="2"/>
        </w:numPr>
        <w:tabs>
          <w:tab w:val="clear" w:pos="1418"/>
          <w:tab w:val="left" w:pos="3402"/>
          <w:tab w:val="left" w:pos="3686"/>
        </w:tabs>
      </w:pPr>
      <w:r>
        <w:t>Applicatie maken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>Design</w:t>
      </w:r>
    </w:p>
    <w:p w:rsidR="00BF4CA2" w:rsidRDefault="00BF4CA2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  <w:r>
        <w:t xml:space="preserve">Code </w:t>
      </w:r>
    </w:p>
    <w:p w:rsidR="00BF4CA2" w:rsidRDefault="00BF4CA2" w:rsidP="00BF4CA2">
      <w:pPr>
        <w:pStyle w:val="Tekstopsomming"/>
        <w:numPr>
          <w:ilvl w:val="0"/>
          <w:numId w:val="2"/>
        </w:numPr>
        <w:tabs>
          <w:tab w:val="clear" w:pos="1418"/>
          <w:tab w:val="left" w:pos="3402"/>
          <w:tab w:val="left" w:pos="3686"/>
        </w:tabs>
      </w:pPr>
      <w:r>
        <w:t>Factuur maken</w:t>
      </w:r>
    </w:p>
    <w:p w:rsidR="00861AC7" w:rsidRDefault="00861AC7" w:rsidP="00BF4CA2">
      <w:pPr>
        <w:pStyle w:val="Tekstopsomming"/>
        <w:tabs>
          <w:tab w:val="clear" w:pos="1418"/>
          <w:tab w:val="left" w:pos="3402"/>
          <w:tab w:val="left" w:pos="3686"/>
        </w:tabs>
        <w:ind w:firstLine="0"/>
      </w:pPr>
    </w:p>
    <w:p w:rsidR="000A04EB" w:rsidRDefault="000A04EB" w:rsidP="00F12CCD">
      <w:pPr>
        <w:pStyle w:val="Tekstdocument1"/>
      </w:pPr>
    </w:p>
    <w:p w:rsidR="000A04EB" w:rsidRDefault="000A04EB" w:rsidP="000A04EB">
      <w:pPr>
        <w:pStyle w:val="Kop1"/>
      </w:pPr>
      <w:bookmarkStart w:id="40" w:name="_Toc66712269"/>
      <w:bookmarkStart w:id="41" w:name="_Toc372543951"/>
      <w:bookmarkEnd w:id="36"/>
      <w:bookmarkEnd w:id="37"/>
      <w:r>
        <w:lastRenderedPageBreak/>
        <w:t>Projectgrenzen</w:t>
      </w:r>
      <w:bookmarkEnd w:id="40"/>
      <w:bookmarkEnd w:id="41"/>
    </w:p>
    <w:p w:rsidR="00A53B78" w:rsidRDefault="00A53B78" w:rsidP="00F12CCD">
      <w:pPr>
        <w:pStyle w:val="Kop2"/>
      </w:pPr>
      <w:bookmarkStart w:id="42" w:name="_Toc372543952"/>
      <w:bookmarkStart w:id="43" w:name="_Toc467393531"/>
      <w:bookmarkStart w:id="44" w:name="_Toc395087554"/>
      <w:bookmarkStart w:id="45" w:name="_Toc8095082"/>
      <w:bookmarkStart w:id="46" w:name="_Toc8095285"/>
      <w:r>
        <w:t>Projectgrenzen</w:t>
      </w:r>
      <w:bookmarkEnd w:id="42"/>
    </w:p>
    <w:p w:rsidR="00F12CCD" w:rsidRDefault="00CA5D7C" w:rsidP="005A4C57">
      <w:pPr>
        <w:pStyle w:val="Tekstdocument1"/>
      </w:pPr>
      <w:r>
        <w:t xml:space="preserve">Deze applicatie is alleen bedoeld voor oefenen dus er mogen geen gegeven erin worden opgeslagen. Er </w:t>
      </w:r>
      <w:bookmarkStart w:id="47" w:name="_Toc372543953"/>
      <w:r w:rsidR="00F34162">
        <w:t>wordt</w:t>
      </w:r>
      <w:r w:rsidR="0095389B">
        <w:t xml:space="preserve"> een geluid erin verwerkt als een plaatje goed hebt</w:t>
      </w:r>
      <w:bookmarkStart w:id="48" w:name="_Toc467393532"/>
      <w:bookmarkStart w:id="49" w:name="_Toc395087555"/>
      <w:bookmarkStart w:id="50" w:name="_Toc372543954"/>
      <w:bookmarkEnd w:id="43"/>
      <w:bookmarkEnd w:id="44"/>
      <w:bookmarkEnd w:id="47"/>
      <w:r w:rsidR="005A4C57">
        <w:t>.</w:t>
      </w:r>
      <w:bookmarkEnd w:id="48"/>
      <w:bookmarkEnd w:id="49"/>
      <w:bookmarkEnd w:id="50"/>
      <w:r w:rsidR="00CE34F7">
        <w:t xml:space="preserve"> </w:t>
      </w:r>
      <w:r w:rsidR="005A4C57">
        <w:t>En er komt ook een reset knop erin.</w:t>
      </w:r>
    </w:p>
    <w:p w:rsidR="00B73B66" w:rsidRPr="009C40B3" w:rsidRDefault="00B73B66" w:rsidP="00B73B66">
      <w:pPr>
        <w:pStyle w:val="Tekstdocument1"/>
        <w:rPr>
          <w:b/>
        </w:rPr>
      </w:pPr>
      <w:r w:rsidRPr="009C40B3">
        <w:rPr>
          <w:b/>
        </w:rPr>
        <w:t>Beperkingen:</w:t>
      </w:r>
    </w:p>
    <w:p w:rsidR="00B73B66" w:rsidRDefault="00B73B66" w:rsidP="00B73B66">
      <w:pPr>
        <w:pStyle w:val="Tekstdocument1"/>
        <w:numPr>
          <w:ilvl w:val="0"/>
          <w:numId w:val="11"/>
        </w:numPr>
      </w:pPr>
      <w:r>
        <w:t xml:space="preserve">Je moet kunnen zien wat je moet doen als de applicatie ziet </w:t>
      </w:r>
    </w:p>
    <w:p w:rsidR="00B73B66" w:rsidRDefault="00137D84" w:rsidP="00B73B66">
      <w:pPr>
        <w:pStyle w:val="Tekstdocument1"/>
        <w:numPr>
          <w:ilvl w:val="0"/>
          <w:numId w:val="11"/>
        </w:numPr>
      </w:pPr>
      <w:r>
        <w:t>Er kan een geluid erin komen als je alles goed hebt.</w:t>
      </w:r>
    </w:p>
    <w:p w:rsidR="00B73B66" w:rsidRDefault="00B73B66" w:rsidP="00B73B66">
      <w:pPr>
        <w:pStyle w:val="Tekstdocument1"/>
        <w:numPr>
          <w:ilvl w:val="0"/>
          <w:numId w:val="11"/>
        </w:numPr>
      </w:pPr>
      <w:r>
        <w:t>Er mogen geen gegevens erin worden opgeslagen</w:t>
      </w:r>
    </w:p>
    <w:p w:rsidR="00B73B66" w:rsidRDefault="00B73B66" w:rsidP="00B73B66">
      <w:pPr>
        <w:pStyle w:val="Tekstdocument1"/>
        <w:ind w:left="720"/>
      </w:pPr>
    </w:p>
    <w:p w:rsidR="00B73B66" w:rsidRDefault="00B73B66" w:rsidP="00B73B66">
      <w:pPr>
        <w:pStyle w:val="Tekstdocument1"/>
        <w:ind w:left="360"/>
      </w:pPr>
    </w:p>
    <w:p w:rsidR="00B73B66" w:rsidRDefault="00B73B66" w:rsidP="00B73B66">
      <w:pPr>
        <w:pStyle w:val="Tekstdocument1"/>
        <w:rPr>
          <w:b/>
        </w:rPr>
      </w:pPr>
      <w:r>
        <w:rPr>
          <w:b/>
        </w:rPr>
        <w:t>Voorwaarden:</w:t>
      </w:r>
    </w:p>
    <w:p w:rsidR="00B73B66" w:rsidRDefault="00B73B66" w:rsidP="00B73B66">
      <w:pPr>
        <w:pStyle w:val="Tekstdocument1"/>
        <w:numPr>
          <w:ilvl w:val="0"/>
          <w:numId w:val="12"/>
        </w:numPr>
      </w:pPr>
      <w:r>
        <w:t>Er moet genoeg betaald worden voor deze applicatie</w:t>
      </w:r>
    </w:p>
    <w:p w:rsidR="00A53B78" w:rsidRDefault="00B73B66" w:rsidP="004B1AD4">
      <w:pPr>
        <w:pStyle w:val="Tekstdocument1"/>
        <w:numPr>
          <w:ilvl w:val="0"/>
          <w:numId w:val="12"/>
        </w:numPr>
      </w:pPr>
      <w:r>
        <w:t>Er moet genoeg tijd zijn om deze applicatie te maken</w:t>
      </w:r>
    </w:p>
    <w:p w:rsidR="004B1AD4" w:rsidRDefault="004B1AD4" w:rsidP="004B1AD4">
      <w:pPr>
        <w:pStyle w:val="Tekstdocument1"/>
        <w:numPr>
          <w:ilvl w:val="0"/>
          <w:numId w:val="12"/>
        </w:numPr>
      </w:pPr>
      <w:r>
        <w:t>Plaatjes moeten random geplaats worden</w:t>
      </w:r>
    </w:p>
    <w:p w:rsidR="004B1AD4" w:rsidRDefault="004B1AD4" w:rsidP="004B1AD4">
      <w:pPr>
        <w:pStyle w:val="Tekstdocument1"/>
        <w:numPr>
          <w:ilvl w:val="0"/>
          <w:numId w:val="12"/>
        </w:numPr>
      </w:pPr>
      <w:r>
        <w:t>Er moet een timer erin verwerkt worden</w:t>
      </w:r>
    </w:p>
    <w:p w:rsidR="000A04EB" w:rsidRDefault="00F12CCD" w:rsidP="000A04EB">
      <w:pPr>
        <w:pStyle w:val="Kop1"/>
      </w:pPr>
      <w:bookmarkStart w:id="51" w:name="_Toc66712270"/>
      <w:bookmarkStart w:id="52" w:name="_Toc372543957"/>
      <w:r>
        <w:lastRenderedPageBreak/>
        <w:t>D</w:t>
      </w:r>
      <w:r w:rsidR="000A04EB">
        <w:t>e producten</w:t>
      </w:r>
      <w:bookmarkEnd w:id="45"/>
      <w:bookmarkEnd w:id="46"/>
      <w:bookmarkEnd w:id="51"/>
      <w:bookmarkEnd w:id="52"/>
    </w:p>
    <w:p w:rsidR="00A53B78" w:rsidRDefault="00A53B78" w:rsidP="00A53B78">
      <w:pPr>
        <w:pStyle w:val="Kop2"/>
      </w:pPr>
      <w:bookmarkStart w:id="53" w:name="_Toc354455617"/>
      <w:bookmarkStart w:id="54" w:name="_Toc354455971"/>
      <w:bookmarkStart w:id="55" w:name="_Toc354456077"/>
      <w:bookmarkStart w:id="56" w:name="_Toc354456271"/>
      <w:bookmarkStart w:id="57" w:name="_Toc370538126"/>
      <w:bookmarkStart w:id="58" w:name="_Toc372543958"/>
      <w:bookmarkStart w:id="59" w:name="_Toc8095083"/>
      <w:bookmarkStart w:id="60" w:name="_Toc8095286"/>
      <w:r>
        <w:t>Algemeen</w:t>
      </w:r>
      <w:bookmarkEnd w:id="53"/>
      <w:bookmarkEnd w:id="54"/>
      <w:bookmarkEnd w:id="55"/>
      <w:bookmarkEnd w:id="56"/>
      <w:bookmarkEnd w:id="57"/>
      <w:bookmarkEnd w:id="58"/>
    </w:p>
    <w:p w:rsidR="00A53B78" w:rsidRDefault="00A53B78" w:rsidP="00A53B78">
      <w:pPr>
        <w:pStyle w:val="Tekstdocument1"/>
      </w:pPr>
      <w:r>
        <w:t xml:space="preserve">Het project is onder te verdelen in een aantal elementaire punten: </w:t>
      </w:r>
    </w:p>
    <w:p w:rsidR="00E42456" w:rsidRDefault="003609D4" w:rsidP="00E42456">
      <w:pPr>
        <w:pStyle w:val="Tekstdocument1"/>
        <w:numPr>
          <w:ilvl w:val="0"/>
          <w:numId w:val="9"/>
        </w:numPr>
      </w:pPr>
      <w:r>
        <w:t>Wo</w:t>
      </w:r>
      <w:r w:rsidR="00E42456">
        <w:t>rd Documentatie waar alle informatie instaat</w:t>
      </w:r>
    </w:p>
    <w:p w:rsidR="00E42456" w:rsidRDefault="00E42456" w:rsidP="00E42456">
      <w:pPr>
        <w:pStyle w:val="Tekstdocument1"/>
        <w:numPr>
          <w:ilvl w:val="0"/>
          <w:numId w:val="9"/>
        </w:numPr>
      </w:pPr>
      <w:r>
        <w:t xml:space="preserve"> Excel bestand waar de planning instaat</w:t>
      </w:r>
    </w:p>
    <w:p w:rsidR="0079419B" w:rsidRDefault="00E42456" w:rsidP="00E42456">
      <w:pPr>
        <w:pStyle w:val="Tekstdocument1"/>
        <w:numPr>
          <w:ilvl w:val="0"/>
          <w:numId w:val="9"/>
        </w:numPr>
      </w:pPr>
      <w:r>
        <w:t xml:space="preserve">De applicatie </w:t>
      </w:r>
    </w:p>
    <w:p w:rsidR="00A53B78" w:rsidRDefault="00A53B78" w:rsidP="00A53B78">
      <w:pPr>
        <w:pStyle w:val="Tekstdocument1"/>
      </w:pPr>
    </w:p>
    <w:p w:rsidR="0020561E" w:rsidRDefault="0020561E" w:rsidP="0020561E">
      <w:pPr>
        <w:pStyle w:val="Kop2"/>
      </w:pPr>
      <w:bookmarkStart w:id="61" w:name="_Toc372543959"/>
      <w:bookmarkStart w:id="62" w:name="_Toc354455623"/>
      <w:bookmarkStart w:id="63" w:name="_Toc354455977"/>
      <w:bookmarkStart w:id="64" w:name="_Toc354456083"/>
      <w:bookmarkStart w:id="65" w:name="_Toc354456277"/>
      <w:r>
        <w:t>Documentatie</w:t>
      </w:r>
      <w:bookmarkEnd w:id="61"/>
    </w:p>
    <w:p w:rsidR="005C3CE6" w:rsidRDefault="005C3CE6" w:rsidP="005C3CE6">
      <w:pPr>
        <w:pStyle w:val="Tekstdocument1"/>
      </w:pPr>
      <w:r>
        <w:t>Deze document kan veranderen om het beter te maken.</w:t>
      </w:r>
    </w:p>
    <w:p w:rsidR="0020561E" w:rsidRPr="0020561E" w:rsidRDefault="0020561E" w:rsidP="0020561E">
      <w:pPr>
        <w:pStyle w:val="Tekstdocument1"/>
      </w:pPr>
    </w:p>
    <w:p w:rsidR="00A53B78" w:rsidRPr="00A53B78" w:rsidRDefault="00A53B78" w:rsidP="00A53B78">
      <w:pPr>
        <w:pStyle w:val="Tekstdocument1"/>
      </w:pPr>
    </w:p>
    <w:p w:rsidR="000A04EB" w:rsidRDefault="000A04EB" w:rsidP="00A53B78">
      <w:pPr>
        <w:pStyle w:val="Tekstdocument1"/>
      </w:pPr>
      <w:bookmarkStart w:id="66" w:name="_Toc8095084"/>
      <w:bookmarkStart w:id="67" w:name="_Toc8095287"/>
      <w:bookmarkEnd w:id="59"/>
      <w:bookmarkEnd w:id="60"/>
      <w:bookmarkEnd w:id="62"/>
      <w:bookmarkEnd w:id="63"/>
      <w:bookmarkEnd w:id="64"/>
      <w:bookmarkEnd w:id="65"/>
    </w:p>
    <w:p w:rsidR="000A04EB" w:rsidRDefault="000A04EB" w:rsidP="000A04EB">
      <w:pPr>
        <w:pStyle w:val="Kop1"/>
      </w:pPr>
      <w:bookmarkStart w:id="68" w:name="_Toc66712272"/>
      <w:bookmarkStart w:id="69" w:name="_Toc372543961"/>
      <w:bookmarkEnd w:id="66"/>
      <w:bookmarkEnd w:id="67"/>
      <w:r>
        <w:lastRenderedPageBreak/>
        <w:t>De projectorganisatie</w:t>
      </w:r>
      <w:bookmarkEnd w:id="68"/>
      <w:bookmarkEnd w:id="69"/>
    </w:p>
    <w:p w:rsidR="00676053" w:rsidRDefault="00676053" w:rsidP="00676053">
      <w:pPr>
        <w:pStyle w:val="Kop2"/>
      </w:pPr>
      <w:bookmarkStart w:id="70" w:name="_Toc353251479"/>
      <w:bookmarkStart w:id="71" w:name="_Toc353252883"/>
      <w:bookmarkStart w:id="72" w:name="_Toc353263484"/>
      <w:bookmarkStart w:id="73" w:name="_Toc353327420"/>
      <w:bookmarkStart w:id="74" w:name="_Toc353327745"/>
      <w:bookmarkStart w:id="75" w:name="_Toc353327895"/>
      <w:bookmarkStart w:id="76" w:name="_Toc353327966"/>
      <w:bookmarkStart w:id="77" w:name="_Toc353337095"/>
      <w:bookmarkStart w:id="78" w:name="_Toc354455628"/>
      <w:bookmarkStart w:id="79" w:name="_Toc354455982"/>
      <w:bookmarkStart w:id="80" w:name="_Toc354456088"/>
      <w:bookmarkStart w:id="81" w:name="_Toc354456282"/>
      <w:bookmarkStart w:id="82" w:name="_Toc370538144"/>
      <w:bookmarkStart w:id="83" w:name="_Toc372543962"/>
      <w:r>
        <w:t>Contactpersonen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2338"/>
        <w:gridCol w:w="3119"/>
        <w:gridCol w:w="2417"/>
      </w:tblGrid>
      <w:tr w:rsidR="002325F2" w:rsidTr="00531A98">
        <w:tc>
          <w:tcPr>
            <w:tcW w:w="2338" w:type="dxa"/>
            <w:tcBorders>
              <w:top w:val="single" w:sz="12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Naam</w:t>
            </w:r>
          </w:p>
        </w:tc>
        <w:tc>
          <w:tcPr>
            <w:tcW w:w="3119" w:type="dxa"/>
            <w:tcBorders>
              <w:top w:val="single" w:sz="12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Locatiegegevens</w:t>
            </w:r>
          </w:p>
        </w:tc>
        <w:tc>
          <w:tcPr>
            <w:tcW w:w="2417" w:type="dxa"/>
            <w:tcBorders>
              <w:top w:val="single" w:sz="12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Projectfunctie/taak</w:t>
            </w:r>
          </w:p>
        </w:tc>
      </w:tr>
      <w:tr w:rsidR="002325F2" w:rsidTr="00531A98">
        <w:tc>
          <w:tcPr>
            <w:tcW w:w="2338" w:type="dxa"/>
            <w:tcBorders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Troy Verplaats</w:t>
            </w:r>
          </w:p>
        </w:tc>
        <w:tc>
          <w:tcPr>
            <w:tcW w:w="3119" w:type="dxa"/>
            <w:tcBorders>
              <w:bottom w:val="single" w:sz="6" w:space="0" w:color="000000"/>
            </w:tcBorders>
          </w:tcPr>
          <w:p w:rsidR="002325F2" w:rsidRDefault="003609D4" w:rsidP="00531A98">
            <w:pPr>
              <w:pStyle w:val="Tekstdocument3"/>
            </w:pPr>
            <w:r>
              <w:t>Amsterdam</w:t>
            </w:r>
          </w:p>
        </w:tc>
        <w:tc>
          <w:tcPr>
            <w:tcW w:w="2417" w:type="dxa"/>
            <w:tcBorders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projectleider</w:t>
            </w:r>
          </w:p>
        </w:tc>
      </w:tr>
      <w:tr w:rsidR="002325F2" w:rsidTr="00531A98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</w:tr>
      <w:tr w:rsidR="002325F2" w:rsidTr="00531A98"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Raekwon Gerold</w:t>
            </w: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3609D4" w:rsidP="00531A98">
            <w:pPr>
              <w:pStyle w:val="Tekstdocument3"/>
            </w:pPr>
            <w:r>
              <w:t>Amsterdam</w:t>
            </w: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  <w:r>
              <w:t>projectleider</w:t>
            </w:r>
          </w:p>
        </w:tc>
      </w:tr>
      <w:tr w:rsidR="002325F2" w:rsidTr="00531A98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</w:tr>
      <w:tr w:rsidR="002325F2" w:rsidTr="00531A98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12" w:space="0" w:color="000000"/>
            </w:tcBorders>
          </w:tcPr>
          <w:p w:rsidR="002325F2" w:rsidRDefault="002325F2" w:rsidP="00531A98">
            <w:pPr>
              <w:pStyle w:val="Tekstdocument3"/>
            </w:pPr>
          </w:p>
        </w:tc>
      </w:tr>
    </w:tbl>
    <w:p w:rsidR="00676053" w:rsidRDefault="00676053" w:rsidP="00676053">
      <w:pPr>
        <w:pStyle w:val="Tekstdocument1"/>
      </w:pPr>
    </w:p>
    <w:p w:rsidR="00676053" w:rsidRDefault="00676053" w:rsidP="00676053">
      <w:pPr>
        <w:pStyle w:val="Kop2"/>
      </w:pPr>
      <w:bookmarkStart w:id="84" w:name="_Toc353251480"/>
      <w:bookmarkStart w:id="85" w:name="_Toc353252884"/>
      <w:bookmarkStart w:id="86" w:name="_Toc353263485"/>
      <w:bookmarkStart w:id="87" w:name="_Toc353327421"/>
      <w:bookmarkStart w:id="88" w:name="_Toc353327746"/>
      <w:bookmarkStart w:id="89" w:name="_Toc353327896"/>
      <w:bookmarkStart w:id="90" w:name="_Toc353327967"/>
      <w:bookmarkStart w:id="91" w:name="_Toc353337096"/>
      <w:bookmarkStart w:id="92" w:name="_Toc354455629"/>
      <w:bookmarkStart w:id="93" w:name="_Toc354455983"/>
      <w:bookmarkStart w:id="94" w:name="_Toc354456089"/>
      <w:bookmarkStart w:id="95" w:name="_Toc354456283"/>
      <w:bookmarkStart w:id="96" w:name="_Toc370538145"/>
      <w:bookmarkStart w:id="97" w:name="_Toc372543963"/>
      <w:r>
        <w:t>Communicatie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A42A7E" w:rsidRDefault="00A42A7E" w:rsidP="00A42A7E">
      <w:pPr>
        <w:pStyle w:val="Tekstdocument1"/>
        <w:ind w:left="567" w:hanging="567"/>
        <w:jc w:val="left"/>
      </w:pPr>
      <w:r>
        <w:t xml:space="preserve">Wij communiceren met de werkgever of alles klopt over wat er in de documentatie staat en weten nu ook wat de werkgever verwacht van de applicatie door communicatie. </w:t>
      </w:r>
    </w:p>
    <w:p w:rsidR="00676053" w:rsidRDefault="00676053" w:rsidP="00676053">
      <w:pPr>
        <w:pStyle w:val="Tekstdocument1"/>
        <w:ind w:left="567" w:hanging="567"/>
      </w:pPr>
    </w:p>
    <w:p w:rsidR="000A04EB" w:rsidRDefault="000A04EB" w:rsidP="000A04EB">
      <w:pPr>
        <w:pStyle w:val="Kop1"/>
      </w:pPr>
      <w:bookmarkStart w:id="98" w:name="_Toc66712273"/>
      <w:bookmarkStart w:id="99" w:name="_Toc372543964"/>
      <w:r>
        <w:lastRenderedPageBreak/>
        <w:t>Planning</w:t>
      </w:r>
      <w:bookmarkEnd w:id="98"/>
      <w:bookmarkEnd w:id="99"/>
    </w:p>
    <w:p w:rsidR="009E6BCD" w:rsidRDefault="009E6BCD" w:rsidP="009E6BCD">
      <w:pPr>
        <w:pStyle w:val="Tekstdocument1"/>
      </w:pPr>
      <w:bookmarkStart w:id="100" w:name="_Toc467393542"/>
      <w:bookmarkStart w:id="101" w:name="_Toc395087570"/>
      <w:bookmarkStart w:id="102" w:name="_Toc372543965"/>
      <w:r>
        <w:t>Zie bijlage:Planner van plan van aanpak</w:t>
      </w:r>
    </w:p>
    <w:p w:rsidR="00676053" w:rsidRDefault="00676053" w:rsidP="00676053">
      <w:pPr>
        <w:pStyle w:val="Kop2"/>
      </w:pPr>
      <w:r>
        <w:t>Randvoorwaarden</w:t>
      </w:r>
      <w:bookmarkEnd w:id="100"/>
      <w:bookmarkEnd w:id="101"/>
      <w:bookmarkEnd w:id="102"/>
    </w:p>
    <w:p w:rsidR="00676053" w:rsidRDefault="00676053" w:rsidP="00676053">
      <w:pPr>
        <w:pStyle w:val="Tekstdocument1"/>
      </w:pPr>
      <w:r>
        <w:t>Aan de volgende randvoorwaarden dient te zijn voldaan om onderstaande planning te kunnen halen:</w:t>
      </w:r>
    </w:p>
    <w:p w:rsidR="00BF02BA" w:rsidRDefault="00BF02BA" w:rsidP="00BF02BA">
      <w:pPr>
        <w:pStyle w:val="Tekstdocument1"/>
        <w:numPr>
          <w:ilvl w:val="0"/>
          <w:numId w:val="14"/>
        </w:numPr>
      </w:pPr>
      <w:bookmarkStart w:id="103" w:name="_Toc467393543"/>
      <w:bookmarkStart w:id="104" w:name="_Toc395087571"/>
      <w:bookmarkStart w:id="105" w:name="_Toc372543966"/>
      <w:r>
        <w:t>Een applicatie maken doe niet moeilijk te bedienen is.</w:t>
      </w:r>
    </w:p>
    <w:p w:rsidR="00BF02BA" w:rsidRDefault="00BF02BA" w:rsidP="00BF02BA">
      <w:pPr>
        <w:pStyle w:val="Tekstdocument1"/>
        <w:numPr>
          <w:ilvl w:val="0"/>
          <w:numId w:val="14"/>
        </w:numPr>
      </w:pPr>
      <w:r>
        <w:t>Er moet een timer erin verwerkt worden</w:t>
      </w:r>
    </w:p>
    <w:p w:rsidR="00BF02BA" w:rsidRDefault="00BF02BA" w:rsidP="00BF02BA">
      <w:pPr>
        <w:pStyle w:val="Tekstdocument1"/>
        <w:numPr>
          <w:ilvl w:val="0"/>
          <w:numId w:val="14"/>
        </w:numPr>
        <w:tabs>
          <w:tab w:val="left" w:pos="2505"/>
        </w:tabs>
      </w:pPr>
      <w:r>
        <w:t>Als je een niveau hoger gaat word de timer korter</w:t>
      </w:r>
    </w:p>
    <w:p w:rsidR="00676053" w:rsidRDefault="00676053" w:rsidP="00676053">
      <w:pPr>
        <w:pStyle w:val="Kop2"/>
      </w:pPr>
      <w:bookmarkStart w:id="106" w:name="_Toc467393547"/>
      <w:bookmarkStart w:id="107" w:name="_Toc372543969"/>
      <w:bookmarkEnd w:id="103"/>
      <w:bookmarkEnd w:id="104"/>
      <w:bookmarkEnd w:id="105"/>
      <w:r>
        <w:t>Benodigde resources</w:t>
      </w:r>
      <w:bookmarkEnd w:id="106"/>
      <w:bookmarkEnd w:id="107"/>
    </w:p>
    <w:tbl>
      <w:tblPr>
        <w:tblW w:w="671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74"/>
        <w:gridCol w:w="1716"/>
        <w:gridCol w:w="1970"/>
        <w:gridCol w:w="1559"/>
      </w:tblGrid>
      <w:tr w:rsidR="00220B93" w:rsidTr="00531A9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Wat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Wie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20B93" w:rsidRDefault="00220B93" w:rsidP="00531A9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Tarief</w:t>
            </w:r>
          </w:p>
        </w:tc>
      </w:tr>
      <w:tr w:rsidR="00220B93" w:rsidTr="00531A9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Documentatie maken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laptop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022830">
            <w:pPr>
              <w:spacing w:line="240" w:lineRule="exact"/>
            </w:pPr>
            <w:r>
              <w:t>Troy/</w:t>
            </w:r>
            <w:r w:rsidR="00022830">
              <w:t>Raekwon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  <w:jc w:val="center"/>
            </w:pPr>
            <w:r>
              <w:t>50 euro</w:t>
            </w:r>
          </w:p>
        </w:tc>
      </w:tr>
      <w:tr w:rsidR="00220B93" w:rsidTr="00531A9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Applicatie maken</w:t>
            </w:r>
          </w:p>
        </w:tc>
        <w:tc>
          <w:tcPr>
            <w:tcW w:w="1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>Laptop/Visual studio</w:t>
            </w:r>
          </w:p>
        </w:tc>
        <w:tc>
          <w:tcPr>
            <w:tcW w:w="1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022830">
            <w:pPr>
              <w:spacing w:line="240" w:lineRule="exact"/>
            </w:pPr>
            <w:r>
              <w:t>Troy/</w:t>
            </w:r>
            <w:r w:rsidR="00022830">
              <w:t>Raekwon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93" w:rsidRDefault="00220B93" w:rsidP="00531A98">
            <w:pPr>
              <w:spacing w:line="240" w:lineRule="exact"/>
            </w:pPr>
            <w:r>
              <w:t xml:space="preserve">      500 euro</w:t>
            </w:r>
          </w:p>
        </w:tc>
      </w:tr>
    </w:tbl>
    <w:p w:rsidR="00676053" w:rsidRDefault="00676053" w:rsidP="00861AC7">
      <w:pPr>
        <w:pStyle w:val="Tekstdocument1"/>
      </w:pPr>
    </w:p>
    <w:p w:rsidR="000A04EB" w:rsidRDefault="000A04EB" w:rsidP="000A04EB">
      <w:pPr>
        <w:pStyle w:val="Kop1"/>
      </w:pPr>
      <w:bookmarkStart w:id="108" w:name="_Toc66712275"/>
      <w:bookmarkStart w:id="109" w:name="_Toc372543975"/>
      <w:r>
        <w:lastRenderedPageBreak/>
        <w:t>Risico’s</w:t>
      </w:r>
      <w:bookmarkEnd w:id="108"/>
      <w:bookmarkEnd w:id="109"/>
      <w:r>
        <w:t xml:space="preserve"> </w:t>
      </w:r>
    </w:p>
    <w:p w:rsidR="00FE4318" w:rsidRDefault="00FE4318" w:rsidP="00FE4318">
      <w:pPr>
        <w:pStyle w:val="Tekstdocument1"/>
      </w:pPr>
      <w:r>
        <w:t>KANS/RISICO: 1 is laagste en 5 is hoogste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1276"/>
        <w:gridCol w:w="1929"/>
        <w:gridCol w:w="906"/>
      </w:tblGrid>
      <w:tr w:rsidR="00FE4318" w:rsidTr="00531A98">
        <w:trPr>
          <w:trHeight w:val="400"/>
          <w:tblHeader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Bedreiging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Tegenmaatregel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Kans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Effect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t>Risico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Laptop crashed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</w:pPr>
            <w:r>
              <w:t>Werk vaak opslaan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2F4E6A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Visual studio crashed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Werk vaak opslaan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Ziek zijn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B942E0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Iemand</w:t>
            </w:r>
            <w:r w:rsidR="003F5CDA">
              <w:rPr>
                <w:sz w:val="22"/>
              </w:rPr>
              <w:t xml:space="preserve"> </w:t>
            </w:r>
            <w:r w:rsidR="00FE4318">
              <w:rPr>
                <w:sz w:val="22"/>
              </w:rPr>
              <w:t>anders       inhuren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FE4318" w:rsidTr="00531A98">
        <w:trPr>
          <w:trHeight w:val="40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Laptop stuk extern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 xml:space="preserve">Voorzichtig zijn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4318" w:rsidRDefault="00FE4318" w:rsidP="00531A98">
            <w:pPr>
              <w:pStyle w:val="Tekstdocument2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</w:tbl>
    <w:p w:rsidR="00AC25A5" w:rsidRDefault="00AC25A5" w:rsidP="00AC25A5">
      <w:pPr>
        <w:pStyle w:val="Tekstdocument1"/>
      </w:pPr>
    </w:p>
    <w:p w:rsidR="00AC25A5" w:rsidRDefault="00AC25A5" w:rsidP="00AC25A5">
      <w:pPr>
        <w:pStyle w:val="Tekstdocument1"/>
      </w:pPr>
    </w:p>
    <w:p w:rsidR="00FA2119" w:rsidRDefault="00FA2119" w:rsidP="005C29A0">
      <w:pPr>
        <w:pStyle w:val="Kopoverige"/>
        <w:numPr>
          <w:ilvl w:val="0"/>
          <w:numId w:val="0"/>
        </w:numPr>
        <w:ind w:hanging="851"/>
      </w:pPr>
      <w:bookmarkStart w:id="110" w:name="_Toc37254397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lastRenderedPageBreak/>
        <w:t>Bijlage</w:t>
      </w:r>
      <w:r w:rsidR="0079419B">
        <w:t>n</w:t>
      </w:r>
      <w:bookmarkEnd w:id="110"/>
    </w:p>
    <w:p w:rsidR="00FA2119" w:rsidRPr="0079419B" w:rsidRDefault="008B0528" w:rsidP="0079419B">
      <w:pPr>
        <w:pStyle w:val="Inhopg1"/>
        <w:tabs>
          <w:tab w:val="left" w:pos="1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fldSimple w:instr=" TOC \t &quot;Kop 9;1&quot; ">
        <w:r w:rsidR="008A0E4F">
          <w:rPr>
            <w:noProof/>
          </w:rPr>
          <w:t>Bijlage A</w:t>
        </w:r>
        <w:r w:rsidR="008A0E4F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8A0E4F">
          <w:rPr>
            <w:noProof/>
          </w:rPr>
          <w:t>Planning</w:t>
        </w:r>
        <w:r w:rsidR="008A0E4F">
          <w:rPr>
            <w:noProof/>
          </w:rPr>
          <w:tab/>
        </w:r>
        <w:r w:rsidR="008A0E4F">
          <w:rPr>
            <w:noProof/>
          </w:rPr>
          <w:fldChar w:fldCharType="begin"/>
        </w:r>
        <w:r w:rsidR="008A0E4F">
          <w:rPr>
            <w:noProof/>
          </w:rPr>
          <w:instrText xml:space="preserve"> PAGEREF _Toc257214759 \h </w:instrText>
        </w:r>
        <w:r w:rsidR="008A0E4F">
          <w:rPr>
            <w:noProof/>
          </w:rPr>
        </w:r>
        <w:r w:rsidR="008A0E4F">
          <w:rPr>
            <w:noProof/>
          </w:rPr>
          <w:fldChar w:fldCharType="separate"/>
        </w:r>
        <w:r w:rsidR="0079419B">
          <w:rPr>
            <w:noProof/>
          </w:rPr>
          <w:t>13</w:t>
        </w:r>
        <w:r w:rsidR="008A0E4F">
          <w:rPr>
            <w:noProof/>
          </w:rPr>
          <w:fldChar w:fldCharType="end"/>
        </w:r>
      </w:fldSimple>
    </w:p>
    <w:p w:rsidR="00FA2119" w:rsidRDefault="00FA2119"/>
    <w:p w:rsidR="00DB4638" w:rsidRDefault="00DB4638"/>
    <w:tbl>
      <w:tblPr>
        <w:tblW w:w="904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"/>
        <w:gridCol w:w="6510"/>
        <w:gridCol w:w="2416"/>
      </w:tblGrid>
      <w:tr w:rsidR="00DB4638" w:rsidRPr="00CC33B8" w:rsidTr="00531A98">
        <w:trPr>
          <w:trHeight w:val="18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531A98">
        <w:trPr>
          <w:trHeight w:val="5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B133F1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noProof/>
                <w:color w:val="262626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0</wp:posOffset>
                      </wp:positionV>
                      <wp:extent cx="1419225" cy="342900"/>
                      <wp:effectExtent l="0" t="0" r="0" b="0"/>
                      <wp:wrapNone/>
                      <wp:docPr id="15" name="Knop Maandweergave" descr="&quot;&quot;">
                        <a:hlinkClick xmlns:a="http://schemas.openxmlformats.org/drawingml/2006/main" r:id="rId12" tooltip="Klik hier om alle opdrachten per maand te bekijken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19225" cy="342900"/>
                                <a:chOff x="15752" y="1660"/>
                                <a:chExt cx="14834" cy="35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Rechthoek 2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776" y="1675"/>
                                  <a:ext cx="14807" cy="349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g:grpSp>
                              <wpg:cNvPr id="17" name="Pictogram Maandweergave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598" y="2221"/>
                                  <a:ext cx="2081" cy="2193"/>
                                  <a:chOff x="16407" y="2221"/>
                                  <a:chExt cx="2081" cy="219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8" name="Vrije vorm 5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6412" y="2673"/>
                                    <a:ext cx="2161" cy="18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9" name="Vrije vorm 6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8128" y="4046"/>
                                    <a:ext cx="445" cy="4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0" name="Vrije vorm 7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6412" y="2236"/>
                                    <a:ext cx="2097" cy="4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B009F" id="Knop Maandweergave" o:spid="_x0000_s1026" alt="&quot;&quot;" href="#Maandweergave!A1" title="Klik hier om alle opdrachten per maand te bekijken" style="position:absolute;margin-left:195pt;margin-top:0;width:111.75pt;height:27pt;z-index:251656704" coordorigin="15752,1660" coordsize="14834,35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" o:button="t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Rechthoek 2" o:spid="_x0000_s1027" type="#_x0000_t75" style="position:absolute;left:15776;top:1675;width:14807;height:34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izA3CAAAA2wAAAA8AAABkcnMvZG93bnJldi54bWxET81qwkAQvhf6DssUvNVNPWgbXcUqEcGC&#10;Vn2AITtmg9nZkN1o9OldodDbfHy/M5l1thIXanzpWMFHPwFBnDtdcqHgeMjeP0H4gKyxckwKbuRh&#10;Nn19mWCq3ZV/6bIPhYgh7FNUYEKoUyl9bsii77uaOHIn11gMETaF1A1eY7it5CBJhtJiybHBYE0L&#10;Q/l531oFq/vP7otH2aZov5dbs6xbuc5apXpv3XwMIlAX/sV/7rWO84fw/CUeIK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4swNwgAAANsAAAAPAAAAAAAAAAAAAAAAAJ8C&#10;AABkcnMvZG93bnJldi54bWxQSwUGAAAAAAQABAD3AAAAjgMAAAAA&#10;">
                        <v:imagedata r:id="rId17" o:title=""/>
                        <o:lock v:ext="edit" aspectratio="f"/>
                      </v:shape>
                      <v:group id="Pictogram Maandweergave" o:spid="_x0000_s1028" style="position:absolute;left:16598;top:2221;width:2081;height:2193" coordorigin="16407,2221" coordsize="2081,2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shape id="Vrije vorm 5" o:spid="_x0000_s1029" type="#_x0000_t75" style="position:absolute;left:16412;top:2673;width:2161;height:1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AbCPFAAAA2wAAAA8AAABkcnMvZG93bnJldi54bWxEj0FrwkAQhe8F/8MyQm91o4cq0VWqILQU&#10;LGqQ9jZkp0kwOxt2V0376zuHgrcZ3pv3vlmseteqK4XYeDYwHmWgiEtvG64MFMft0wxUTMgWW89k&#10;4IcirJaDhwXm1t94T9dDqpSEcMzRQJ1Sl2sdy5ocxpHviEX79sFhkjVU2ga8Sbhr9STLnrXDhqWh&#10;xo42NZXnw8UZoPc2pN/zZl2dpm739lV8uo+LN+Zx2L/MQSXq0938f/1qBV9g5RcZQC/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gGwjxQAAANsAAAAPAAAAAAAAAAAAAAAA&#10;AJ8CAABkcnMvZG93bnJldi54bWxQSwUGAAAAAAQABAD3AAAAkQMAAAAA&#10;">
                          <v:imagedata r:id="rId18" o:title=""/>
                          <o:lock v:ext="edit" aspectratio="f"/>
                        </v:shape>
                        <v:shape id="Vrije vorm 6" o:spid="_x0000_s1030" type="#_x0000_t75" style="position:absolute;left:18128;top:4046;width:445;height: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iILjDAAAA2wAAAA8AAABkcnMvZG93bnJldi54bWxET01rwkAQvRf6H5YpeClmY9GiaVYRoSjW&#10;S9WDx2l2mg3NzobsaqK/visUepvH+5x80dtaXKj1lWMFoyQFQVw4XXGp4Hh4H05B+ICssXZMCq7k&#10;YTF/fMgx067jT7rsQyliCPsMFZgQmkxKXxiy6BPXEEfu27UWQ4RtKXWLXQy3tXxJ01dpseLYYLCh&#10;laHiZ3+2CnhH19Nq3Z3H5jbR2+fbx5jwS6nBU798AxGoD//iP/dGx/kzuP8SD5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OIguMMAAADbAAAADwAAAAAAAAAAAAAAAACf&#10;AgAAZHJzL2Rvd25yZXYueG1sUEsFBgAAAAAEAAQA9wAAAI8DAAAAAA==&#10;">
                          <v:imagedata r:id="rId19" o:title=""/>
                          <o:lock v:ext="edit" aspectratio="f"/>
                        </v:shape>
                        <v:shape id="Vrije vorm 7" o:spid="_x0000_s1031" type="#_x0000_t75" style="position:absolute;left:16412;top:2236;width:2097;height: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CVOzAAAAA2wAAAA8AAABkcnMvZG93bnJldi54bWxET02LwjAQvQv7H8Is7M2melikGqUIwoKC&#10;6IrgbWimTbWZdJuo1V9vDgseH+97tuhtI27U+dqxglGSgiAunK65UnD4XQ0nIHxA1tg4JgUP8rCY&#10;fwxmmGl35x3d9qESMYR9hgpMCG0mpS8MWfSJa4kjV7rOYoiwq6Tu8B7DbSPHafotLdYcGwy2tDRU&#10;XPZXq6D9y3PzXHO52V2P9Un3pT9vt0p9ffb5FESgPrzF/+4frWAc18cv8QfI+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8JU7MAAAADbAAAADwAAAAAAAAAAAAAAAACfAgAA&#10;ZHJzL2Rvd25yZXYueG1sUEsFBgAAAAAEAAQA9wAAAIwDAAAAAA==&#10;">
                          <v:imagedata r:id="rId20" o:title="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B133F1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409700" cy="342900"/>
                      <wp:effectExtent l="0" t="0" r="0" b="0"/>
                      <wp:wrapNone/>
                      <wp:docPr id="7" name="Knop Weekweergave" descr="&quot;&quot;">
                        <a:hlinkClick xmlns:a="http://schemas.openxmlformats.org/drawingml/2006/main" r:id="rId21" tooltip="Klik hier om alle opdrachten per week te bekijken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09700" cy="342900"/>
                                <a:chOff x="30166" y="1633"/>
                                <a:chExt cx="14274" cy="347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Rechthoek 3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0140" y="1634"/>
                                  <a:ext cx="14293" cy="344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g:grpSp>
                              <wpg:cNvPr id="9" name="Pictogram Weekweergave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0813" y="1976"/>
                                  <a:ext cx="2762" cy="2762"/>
                                  <a:chOff x="318" y="23"/>
                                  <a:chExt cx="29" cy="29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0" name="Rechthoek 4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18" y="23"/>
                                    <a:ext cx="29" cy="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1" name="Vrije vorm 5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18" y="23"/>
                                    <a:ext cx="29" cy="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2" name="Vrije vorm 6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26" y="26"/>
                                    <a:ext cx="19" cy="1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3" name="Vrije vorm 7"/>
                                  <pic:cNvPicPr>
                                    <a:picLocks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29" y="32"/>
                                    <a:ext cx="4" cy="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4" name="Vrije vorm 8"/>
                                  <pic:cNvPicPr>
                                    <a:picLocks noEditPoints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37" y="32"/>
                                    <a:ext cx="7" cy="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B6DCAC" id="Knop Weekweergave" o:spid="_x0000_s1026" alt="&quot;&quot;" href="#Weekweergave!A1" title="Klik hier om alle opdrachten per week te bekijken" style="position:absolute;margin-left:9pt;margin-top:0;width:111pt;height:27pt;z-index:251657728" coordorigin="30166,1633" coordsize="14274,3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" o:button="t">
                      <v:shape id="Rechthoek 3" o:spid="_x0000_s1027" type="#_x0000_t75" style="position:absolute;left:30140;top:1634;width:14293;height:34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io33CAAAA2gAAAA8AAABkcnMvZG93bnJldi54bWxET89rwjAUvg/8H8ITdhkz2Q5ldEYZQ2GH&#10;WdF52e3RPNti81KatM38681B2PHj+71cR9uKkXrfONbwslAgiEtnGq40nH62z28gfEA22DomDX/k&#10;Yb2aPSwxN27iA43HUIkUwj5HDXUIXS6lL2uy6BeuI07c2fUWQ4J9JU2PUwq3rXxVKpMWG04NNXb0&#10;WVN5OQ5Wg502xdMhdvt9NuxOv/KqvmOhtH6cx493EIFi+Bff3V9GQ9qarqQbIFc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IqN9wgAAANoAAAAPAAAAAAAAAAAAAAAAAJ8C&#10;AABkcnMvZG93bnJldi54bWxQSwUGAAAAAAQABAD3AAAAjgMAAAAA&#10;">
                        <v:imagedata r:id="rId28" o:title=""/>
                        <o:lock v:ext="edit" aspectratio="f"/>
                      </v:shape>
                      <v:group id="Pictogram Weekweergave" o:spid="_x0000_s1028" style="position:absolute;left:30813;top:1976;width:2762;height:2762" coordorigin="318,23" coordsize="29,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o:lock v:ext="edit" aspectratio="t"/>
                        <v:shape id="Rechthoek 4" o:spid="_x0000_s1029" type="#_x0000_t75" style="position:absolute;left:318;top:23;width:29;height: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f6tLFAAAA2wAAAA8AAABkcnMvZG93bnJldi54bWxEj0FrwkAQhe9C/8Myhd50o4dSUldpRUVL&#10;EWpaz0N2TILZ2ZDdmNhf3zkUvM3w3rz3zXw5uFpdqQ2VZwPTSQKKOPe24sLAd7YZv4AKEdli7ZkM&#10;3CjAcvEwmmNqfc9fdD3GQkkIhxQNlDE2qdYhL8lhmPiGWLSzbx1GWdtC2xZ7CXe1niXJs3ZYsTSU&#10;2NCqpPxy7JyBjz5f8/tPlzm3PhSf0/32t8tOxjw9Dm+voCIN8W7+v95ZwRd6+UUG0I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33+rSxQAAANsAAAAPAAAAAAAAAAAAAAAA&#10;AJ8CAABkcnMvZG93bnJldi54bWxQSwUGAAAAAAQABAD3AAAAkQMAAAAA&#10;">
                          <v:imagedata r:id="rId29" o:title=""/>
                          <o:lock v:ext="edit" aspectratio="f"/>
                        </v:shape>
                        <v:shape id="Vrije vorm 5" o:spid="_x0000_s1030" type="#_x0000_t75" style="position:absolute;left:318;top:23;width:29;height: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Dtg6/AAAA2wAAAA8AAABkcnMvZG93bnJldi54bWxET02LwjAQvQv+hzCCN00tItI1yiIIiniw&#10;6p7HZmzLNpPSxFr/vREEb/N4n7NYdaYSLTWutKxgMo5AEGdWl5wrOJ82ozkI55E1VpZJwZMcrJb9&#10;3gITbR98pDb1uQgh7BJUUHhfJ1K6rCCDbmxr4sDdbGPQB9jkUjf4COGmknEUzaTBkkNDgTWtC8r+&#10;07tRsHXrXe0Oe4qv8fPvdm0vaTbdKDUcdL8/IDx1/iv+uLc6zJ/A+5dwgFy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w7YOvwAAANsAAAAPAAAAAAAAAAAAAAAAAJ8CAABk&#10;cnMvZG93bnJldi54bWxQSwUGAAAAAAQABAD3AAAAiwMAAAAA&#10;">
                          <v:imagedata r:id="rId30" o:title=""/>
                          <o:lock v:ext="edit" aspectratio="f"/>
                        </v:shape>
                        <v:shape id="Vrije vorm 6" o:spid="_x0000_s1031" type="#_x0000_t75" style="position:absolute;left:326;top:26;width:19;height: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D2OLAAAAA2wAAAA8AAABkcnMvZG93bnJldi54bWxET02LwjAQvS/4H8II3tZUDyrVKCIIqyd1&#10;lXocmrEtNpNuk2r11xtB2Ns83ufMFq0pxY1qV1hWMOhHIIhTqwvOFBx/198TEM4jaywtk4IHOVjM&#10;O18zjLW9855uB5+JEMIuRgW591UspUtzMuj6tiIO3MXWBn2AdSZ1jfcQbko5jKKRNFhwaMixolVO&#10;6fXQGAVmWz1Pye7814w322jSjhPTyESpXrddTkF4av2/+OP+0WH+EN6/hAPk/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4PY4sAAAADbAAAADwAAAAAAAAAAAAAAAACfAgAA&#10;ZHJzL2Rvd25yZXYueG1sUEsFBgAAAAAEAAQA9wAAAIwDAAAAAA==&#10;">
                          <v:imagedata r:id="rId31" o:title=""/>
                          <o:lock v:ext="edit" aspectratio="f"/>
                        </v:shape>
                        <v:shape id="Vrije vorm 7" o:spid="_x0000_s1032" type="#_x0000_t75" style="position:absolute;left:329;top:32;width:4;height: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8vVxDCAAAA2wAAAA8AAABkcnMvZG93bnJldi54bWxET01rwkAQvQv+h2UEb7pRUWx0ldhSqKKH&#10;Wg89jtkxCWZnQ3Yb03/vCoK3ebzPWa5bU4qGaldYVjAaRiCIU6sLzhScfj4HcxDOI2ssLZOCf3Kw&#10;XnU7S4y1vfE3NUefiRDCLkYFufdVLKVLczLohrYiDtzF1gZ9gHUmdY23EG5KOY6imTRYcGjIsaL3&#10;nNLr8c8oSKaH33OV7E+7zdgV0VuznX3YqVL9XpssQHhq/Uv8dH/pMH8Cj1/CAXJ1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L1cQwgAAANsAAAAPAAAAAAAAAAAAAAAAAJ8C&#10;AABkcnMvZG93bnJldi54bWxQSwUGAAAAAAQABAD3AAAAjgMAAAAA&#10;">
                          <v:imagedata r:id="rId32" o:title=""/>
                          <o:lock v:ext="edit" aspectratio="f"/>
                        </v:shape>
                        <v:shape id="Vrije vorm 8" o:spid="_x0000_s1033" type="#_x0000_t75" style="position:absolute;left:337;top:32;width:7;height: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uV6PBAAAA2wAAAA8AAABkcnMvZG93bnJldi54bWxET9tqAjEQfS/0H8IUfNOk3ihboxS1RSo+&#10;dPUDhs10s7iZLJuo6d83QqFvczjXWaySa8WV+tB41vA8UiCIK28arjWcju/DFxAhIhtsPZOGHwqw&#10;Wj4+LLAw/sZfdC1jLXIIhwI12Bi7QspQWXIYRr4jzty37x3GDPtamh5vOdy1cqzUXDpsODdY7Ght&#10;qTqXF6dBVWq8OWxpnvaT0p4/ZtPPlLzWg6f09goiUor/4j/3zuT5U7j/kg+Qy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zuV6PBAAAA2wAAAA8AAAAAAAAAAAAAAAAAnwIA&#10;AGRycy9kb3ducmV2LnhtbFBLBQYAAAAABAAEAPcAAACNAwAAAAA=&#10;">
                          <v:imagedata r:id="rId33" o:title=""/>
                          <o:lock v:ext="edit" aspectratio="f" verticies="t"/>
                        </v:shape>
                      </v:group>
                    </v:group>
                  </w:pict>
                </mc:Fallback>
              </mc:AlternateContent>
            </w:r>
          </w:p>
        </w:tc>
      </w:tr>
      <w:tr w:rsidR="00DB4638" w:rsidRPr="00CC33B8" w:rsidTr="00531A98">
        <w:trPr>
          <w:trHeight w:val="25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531A98">
        <w:trPr>
          <w:trHeight w:val="70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B133F1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noProof/>
                <w:color w:val="262626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66675</wp:posOffset>
                      </wp:positionV>
                      <wp:extent cx="257175" cy="295275"/>
                      <wp:effectExtent l="0" t="0" r="0" b="0"/>
                      <wp:wrapNone/>
                      <wp:docPr id="1" name="Pictogram Opdrachten" descr="&quot;&quot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257175" cy="295275"/>
                                <a:chOff x="29" y="100"/>
                                <a:chExt cx="27" cy="3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Rechthoek 4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9" y="100"/>
                                  <a:ext cx="27" cy="3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Vrije vorm 5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0" y="104"/>
                                  <a:ext cx="22" cy="2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Vrije vorm 6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9" y="124"/>
                                  <a:ext cx="6" cy="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Vrije vorm 7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8" y="100"/>
                                  <a:ext cx="7" cy="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Vrije vorm 8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9" y="129"/>
                                  <a:ext cx="2" cy="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75B666" id="Pictogram Opdrachten" o:spid="_x0000_s1026" alt="&quot;&quot;" style="position:absolute;margin-left:6.75pt;margin-top:5.25pt;width:20.25pt;height:23.25pt;z-index:251658752" coordorigin="29,100" coordsize="27,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">
                      <o:lock v:ext="edit" aspectratio="t"/>
                      <v:shape id="Rechthoek 4" o:spid="_x0000_s1027" type="#_x0000_t75" style="position:absolute;left:29;top:100;width:27;height: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DvWDCAAAA2gAAAA8AAABkcnMvZG93bnJldi54bWxEj8FqwzAQRO+B/IPYQG+xnBSa4loJIRBa&#10;6MlOIO5tsdaWqbUyluq4f18VCj0OM/OGyQ+z7cVEo+8cK9gkKQji2umOWwXXy3n9DMIHZI29Y1Lw&#10;TR4O++Uix0y7Oxc0laEVEcI+QwUmhCGT0teGLPrEDcTRa9xoMUQ5tlKPeI9w28ttmj5Jix3HBYMD&#10;nQzVn+WXVdCwYfPo0xtyU3xMr12l33eVUg+r+fgCItAc/sN/7TetYAu/V+INkP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g71gwgAAANoAAAAPAAAAAAAAAAAAAAAAAJ8C&#10;AABkcnMvZG93bnJldi54bWxQSwUGAAAAAAQABAD3AAAAjgMAAAAA&#10;">
                        <v:imagedata r:id="rId39" o:title=""/>
                        <o:lock v:ext="edit" aspectratio="f"/>
                      </v:shape>
                      <v:shape id="Vrije vorm 5" o:spid="_x0000_s1028" type="#_x0000_t75" style="position:absolute;left:30;top:104;width:22;height: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I3lPEAAAA2gAAAA8AAABkcnMvZG93bnJldi54bWxEj09rwkAUxO+FfoflFXqrm1SQGl3FFgrt&#10;qfjv4O2RfSax2bdh91Wjn94VCh6HmfkNM533rlVHCrHxbCAfZKCIS28brgxs1p8vb6CiIFtsPZOB&#10;M0WYzx4fplhYf+IlHVdSqQThWKCBWqQrtI5lTQ7jwHfEydv74FCSDJW2AU8J7lr9mmUj7bDhtFBj&#10;Rx81lb+rP2dgPT4M3WUbmsv4J5dF/r7bnOXbmOenfjEBJdTLPfzf/rIGhnC7km6Anl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XI3lPEAAAA2gAAAA8AAAAAAAAAAAAAAAAA&#10;nwIAAGRycy9kb3ducmV2LnhtbFBLBQYAAAAABAAEAPcAAACQAwAAAAA=&#10;">
                        <v:imagedata r:id="rId40" o:title=""/>
                        <o:lock v:ext="edit" aspectratio="f"/>
                      </v:shape>
                      <v:shape id="Vrije vorm 6" o:spid="_x0000_s1029" type="#_x0000_t75" style="position:absolute;left:29;top:124;width:6;height: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uUNi+AAAA2gAAAA8AAABkcnMvZG93bnJldi54bWxET02LwjAQvQv7H8II3mzqUkSqUdxlBb1p&#10;FXa9jc3Ylm0mpYla/70RBI/vmzdbdKYWV2pdZVnBKIpBEOdWV1woOOxXwwkI55E11pZJwZ0cLOYf&#10;vRmm2t54R9fMFyKUsEtRQel9k0rp8pIMusg2xEE729agD7AtpG7xFspNLT/jeCwNVhwWSmzou6T8&#10;P7sYBVv/twsUbU7JOfnJvrasj/pXqUG/W05BeOr82/xKr7WCBJ5Xwg2Q8wc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4uUNi+AAAA2gAAAA8AAAAAAAAAAAAAAAAAnwIAAGRy&#10;cy9kb3ducmV2LnhtbFBLBQYAAAAABAAEAPcAAACKAwAAAAA=&#10;">
                        <v:imagedata r:id="rId41" o:title=""/>
                        <o:lock v:ext="edit" aspectratio="f"/>
                      </v:shape>
                      <v:shape id="Vrije vorm 7" o:spid="_x0000_s1030" type="#_x0000_t75" style="position:absolute;left:48;top:100;width:7;height: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G7NLBAAAA2gAAAA8AAABkcnMvZG93bnJldi54bWxEj0+LwjAUxO/CfofwFrxpusKKdk2LLAqL&#10;J/9d9vZonm21eSlNbKuf3giCx2FmfsMs0t5UoqXGlZYVfI0jEMSZ1SXnCo6H9WgGwnlkjZVlUnAj&#10;B2nyMVhgrG3HO2r3PhcBwi5GBYX3dSylywoy6Ma2Jg7eyTYGfZBNLnWDXYCbSk6iaCoNlhwWCqzp&#10;t6Dssr8aBfP2vjlTtuo2emvm3cHoHf97pYaf/fIHhKfev8Ov9p9W8A3PK+EGyOQ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1G7NLBAAAA2gAAAA8AAAAAAAAAAAAAAAAAnwIA&#10;AGRycy9kb3ducmV2LnhtbFBLBQYAAAAABAAEAPcAAACNAwAAAAA=&#10;">
                        <v:imagedata r:id="rId42" o:title=""/>
                        <o:lock v:ext="edit" aspectratio="f"/>
                      </v:shape>
                      <v:shape id="Vrije vorm 8" o:spid="_x0000_s1031" type="#_x0000_t75" style="position:absolute;left:29;top:129;width:2;height: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i7Uq/AAAA2gAAAA8AAABkcnMvZG93bnJldi54bWxEj0GLwjAUhO8L/ofwBC+iqR5kqUYRQRTB&#10;w1bB66N5NsXmpSRR6783woLHYWa+YRarzjbiQT7UjhVMxhkI4tLpmisF59N29AsiRGSNjWNS8KIA&#10;q2XvZ4G5dk/+o0cRK5EgHHJUYGJscylDachiGLuWOHlX5y3GJH0ltcdngttGTrNsJi3WnBYMtrQx&#10;VN6Ku1XgwqXwuj2aw3FXxWF2HzZbSUoN+t16DiJSF7/h//ZeK5jB50q6AXL5B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F4u1KvwAAANoAAAAPAAAAAAAAAAAAAAAAAJ8CAABk&#10;cnMvZG93bnJldi54bWxQSwUGAAAAAAQABAD3AAAAiwMAAAAA&#10;">
                        <v:imagedata r:id="rId43"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40"/>
            </w:tblGrid>
            <w:tr w:rsidR="00DB4638" w:rsidRPr="00CC33B8" w:rsidTr="00531A98">
              <w:trPr>
                <w:trHeight w:val="705"/>
                <w:tblCellSpacing w:w="0" w:type="dxa"/>
              </w:trPr>
              <w:tc>
                <w:tcPr>
                  <w:tcW w:w="628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1EBBB6" w:fill="73549A"/>
                  <w:noWrap/>
                  <w:tcMar>
                    <w:top w:w="0" w:type="dxa"/>
                    <w:left w:w="54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B4638" w:rsidRPr="00CC33B8" w:rsidRDefault="00DB4638" w:rsidP="00531A98">
                  <w:pPr>
                    <w:keepLines w:val="0"/>
                    <w:tabs>
                      <w:tab w:val="clear" w:pos="567"/>
                    </w:tabs>
                    <w:suppressAutoHyphens w:val="0"/>
                    <w:ind w:firstLineChars="400" w:firstLine="964"/>
                    <w:rPr>
                      <w:rFonts w:ascii="Cambria" w:hAnsi="Cambria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CC33B8">
                    <w:rPr>
                      <w:rFonts w:ascii="Cambria" w:hAnsi="Cambria"/>
                      <w:b/>
                      <w:bCs/>
                      <w:color w:val="FFFFFF"/>
                      <w:sz w:val="24"/>
                      <w:szCs w:val="24"/>
                    </w:rPr>
                    <w:t>Planning</w:t>
                  </w:r>
                </w:p>
              </w:tc>
            </w:tr>
          </w:tbl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</w:p>
        </w:tc>
        <w:tc>
          <w:tcPr>
            <w:tcW w:w="241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1EBBB6" w:fill="73549A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jc w:val="center"/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</w:pPr>
            <w:r w:rsidRPr="00CC33B8"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  <w:t>Datum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jc w:val="center"/>
              <w:rPr>
                <w:rFonts w:ascii="Cambria" w:hAnsi="Cambr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Oriëntatie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3609D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10-2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plan van aanpak maken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3609D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15-2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0A5770" w:rsidP="000A5770">
            <w:pPr>
              <w:keepLines w:val="0"/>
              <w:tabs>
                <w:tab w:val="clear" w:pos="567"/>
              </w:tabs>
              <w:suppressAutoHyphens w:val="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 xml:space="preserve">     Functioneel ontwerp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3609D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20-2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F7420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Functioneel ontwerp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F74204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7-3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 w:rsidR="003609D4"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applicatie</w:t>
            </w:r>
            <w:r w:rsidR="00E23735">
              <w:rPr>
                <w:rFonts w:ascii="Cambria" w:hAnsi="Cambria"/>
                <w:color w:val="262626"/>
              </w:rPr>
              <w:t xml:space="preserve"> </w:t>
            </w:r>
            <w:r w:rsidRPr="00CC33B8">
              <w:rPr>
                <w:rFonts w:ascii="Cambria" w:hAnsi="Cambria"/>
                <w:color w:val="262626"/>
              </w:rPr>
              <w:t xml:space="preserve"> realiseren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9364B1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14</w:t>
            </w:r>
            <w:bookmarkStart w:id="111" w:name="_GoBack"/>
            <w:bookmarkEnd w:id="111"/>
            <w:r w:rsidR="003609D4">
              <w:rPr>
                <w:rFonts w:ascii="Cambria" w:hAnsi="Cambria"/>
                <w:color w:val="262626"/>
              </w:rPr>
              <w:t>-3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 w:rsidR="003609D4"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applicatie verder realiseren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DB4638" w:rsidRPr="00CC33B8" w:rsidRDefault="00687BAC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29</w:t>
            </w:r>
            <w:r w:rsidR="003609D4">
              <w:rPr>
                <w:rFonts w:ascii="Cambria" w:hAnsi="Cambria"/>
                <w:color w:val="262626"/>
              </w:rPr>
              <w:t>-3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 w:rsidR="003609D4"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dashed" w:sz="4" w:space="0" w:color="BFBFBF"/>
              <w:left w:val="nil"/>
              <w:bottom w:val="dashed" w:sz="4" w:space="0" w:color="BFBFBF"/>
              <w:right w:val="dashed" w:sz="4" w:space="0" w:color="BFBFBF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rPr>
                <w:rFonts w:ascii="Cambria" w:hAnsi="Cambria"/>
                <w:color w:val="262626"/>
              </w:rPr>
            </w:pPr>
            <w:r w:rsidRPr="00CC33B8">
              <w:rPr>
                <w:rFonts w:ascii="Cambria" w:hAnsi="Cambria"/>
                <w:color w:val="262626"/>
              </w:rPr>
              <w:t>implementatie maken</w:t>
            </w:r>
          </w:p>
        </w:tc>
        <w:tc>
          <w:tcPr>
            <w:tcW w:w="2416" w:type="dxa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FF664B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  <w:r>
              <w:rPr>
                <w:rFonts w:ascii="Cambria" w:hAnsi="Cambria"/>
                <w:color w:val="262626"/>
              </w:rPr>
              <w:t>4-4</w:t>
            </w:r>
            <w:r w:rsidR="00DB4638" w:rsidRPr="00CC33B8">
              <w:rPr>
                <w:rFonts w:ascii="Cambria" w:hAnsi="Cambria"/>
                <w:color w:val="262626"/>
              </w:rPr>
              <w:t>-201</w:t>
            </w:r>
            <w:r w:rsidR="003609D4">
              <w:rPr>
                <w:rFonts w:ascii="Cambria" w:hAnsi="Cambria"/>
                <w:color w:val="262626"/>
              </w:rPr>
              <w:t>6</w:t>
            </w: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ind w:firstLineChars="100" w:firstLine="200"/>
              <w:jc w:val="right"/>
              <w:rPr>
                <w:rFonts w:ascii="Cambria" w:hAnsi="Cambria"/>
                <w:color w:val="262626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  <w:tr w:rsidR="00DB4638" w:rsidRPr="00CC33B8" w:rsidTr="00531A98">
        <w:trPr>
          <w:trHeight w:val="36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4638" w:rsidRPr="00CC33B8" w:rsidRDefault="00DB4638" w:rsidP="00531A98">
            <w:pPr>
              <w:keepLines w:val="0"/>
              <w:tabs>
                <w:tab w:val="clear" w:pos="567"/>
              </w:tabs>
              <w:suppressAutoHyphens w:val="0"/>
              <w:rPr>
                <w:rFonts w:ascii="Times New Roman" w:hAnsi="Times New Roman"/>
              </w:rPr>
            </w:pPr>
          </w:p>
        </w:tc>
      </w:tr>
    </w:tbl>
    <w:p w:rsidR="00A53B78" w:rsidRPr="0079419B" w:rsidRDefault="00A53B78" w:rsidP="0079419B">
      <w:pPr>
        <w:pStyle w:val="Tekstdocument1"/>
      </w:pPr>
    </w:p>
    <w:sectPr w:rsidR="00A53B78" w:rsidRPr="0079419B">
      <w:headerReference w:type="default" r:id="rId44"/>
      <w:footerReference w:type="default" r:id="rId45"/>
      <w:pgSz w:w="11907" w:h="16840" w:code="9"/>
      <w:pgMar w:top="1701" w:right="1418" w:bottom="1134" w:left="2268" w:header="425" w:footer="680" w:gutter="0"/>
      <w:paperSrc w:first="3" w:other="3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1D5" w:rsidRDefault="00FB11D5">
      <w:r>
        <w:separator/>
      </w:r>
    </w:p>
  </w:endnote>
  <w:endnote w:type="continuationSeparator" w:id="0">
    <w:p w:rsidR="00FB11D5" w:rsidRDefault="00FB1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Pr="000A04EB" w:rsidRDefault="003D7282">
    <w:pPr>
      <w:pStyle w:val="Voettekst"/>
      <w:framePr w:wrap="around" w:vAnchor="text" w:hAnchor="margin" w:xAlign="right" w:y="1"/>
      <w:rPr>
        <w:rStyle w:val="Paginanummer"/>
        <w:lang w:val="en-GB"/>
      </w:rPr>
    </w:pPr>
    <w:r>
      <w:rPr>
        <w:rStyle w:val="Paginanummer"/>
      </w:rPr>
      <w:fldChar w:fldCharType="begin"/>
    </w:r>
    <w:r w:rsidRPr="000A04EB">
      <w:rPr>
        <w:rStyle w:val="Paginanummer"/>
        <w:lang w:val="en-GB"/>
      </w:rPr>
      <w:instrText xml:space="preserve">PAGE  </w:instrText>
    </w:r>
    <w:r>
      <w:rPr>
        <w:rStyle w:val="Paginanummer"/>
      </w:rPr>
      <w:fldChar w:fldCharType="separate"/>
    </w:r>
    <w:r w:rsidRPr="000A04EB">
      <w:rPr>
        <w:rStyle w:val="Paginanummer"/>
        <w:noProof/>
        <w:lang w:val="en-GB"/>
      </w:rPr>
      <w:t>XVII</w:t>
    </w:r>
    <w:r>
      <w:rPr>
        <w:rStyle w:val="Paginanummer"/>
      </w:rPr>
      <w:fldChar w:fldCharType="end"/>
    </w:r>
  </w:p>
  <w:p w:rsidR="003D7282" w:rsidRPr="000A04EB" w:rsidRDefault="003D7282">
    <w:pPr>
      <w:ind w:right="360"/>
      <w:rPr>
        <w:sz w:val="16"/>
        <w:lang w:val="en-GB"/>
      </w:rPr>
    </w:pPr>
    <w:r w:rsidRPr="000A04EB">
      <w:rPr>
        <w:sz w:val="16"/>
        <w:lang w:val="en-GB"/>
      </w:rPr>
      <w:tab/>
      <w:t xml:space="preserve">© Copyright </w:t>
    </w:r>
    <w:r>
      <w:rPr>
        <w:sz w:val="16"/>
        <w:lang w:val="en-GB"/>
      </w:rPr>
      <w:t>Hoornbeeck College</w:t>
    </w:r>
    <w:r w:rsidRPr="000A04EB">
      <w:rPr>
        <w:sz w:val="16"/>
        <w:lang w:val="en-GB"/>
      </w:rPr>
      <w:t xml:space="preserve"> </w:t>
    </w:r>
    <w:r>
      <w:rPr>
        <w:sz w:val="16"/>
        <w:lang w:val="en-GB"/>
      </w:rPr>
      <w:t>–</w:t>
    </w:r>
    <w:r w:rsidRPr="000A04EB">
      <w:rPr>
        <w:sz w:val="16"/>
        <w:lang w:val="en-GB"/>
      </w:rPr>
      <w:t xml:space="preserve"> </w:t>
    </w:r>
    <w:r>
      <w:rPr>
        <w:sz w:val="16"/>
        <w:lang w:val="en-GB"/>
      </w:rPr>
      <w:t>Amersfoort 2005</w:t>
    </w:r>
  </w:p>
  <w:p w:rsidR="003D7282" w:rsidRPr="000A04EB" w:rsidRDefault="003D7282">
    <w:pPr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tabs>
        <w:tab w:val="clear" w:pos="567"/>
        <w:tab w:val="center" w:pos="4536"/>
        <w:tab w:val="right" w:pos="9072"/>
      </w:tabs>
      <w:ind w:right="360"/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DOCPROPERTY Voettekst \* MERGEFORMAT </w:instrText>
    </w:r>
    <w:r>
      <w:rPr>
        <w:sz w:val="16"/>
      </w:rPr>
      <w:fldChar w:fldCharType="separate"/>
    </w:r>
    <w:r w:rsidR="0079419B">
      <w:rPr>
        <w:sz w:val="16"/>
      </w:rPr>
      <w:t>© Copyright  - [bedrijfsnaam] 20</w:t>
    </w:r>
    <w:r>
      <w:rPr>
        <w:sz w:val="16"/>
      </w:rPr>
      <w:fldChar w:fldCharType="end"/>
    </w:r>
    <w:r w:rsidR="0079419B">
      <w:rPr>
        <w:sz w:val="16"/>
      </w:rPr>
      <w:t>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8B0528">
    <w:pPr>
      <w:pStyle w:val="Voettekst"/>
    </w:pPr>
    <w:fldSimple w:instr=" DOCPROPERTY  Leverancier  \* MERGEFORMAT ">
      <w:r w:rsidR="0079419B">
        <w:t>[Leverancier]</w:t>
      </w:r>
    </w:fldSimple>
    <w:r w:rsidR="003D7282">
      <w:tab/>
      <w:t xml:space="preserve">Versie </w:t>
    </w:r>
    <w:fldSimple w:instr=" DOCPROPERTY Versienummer \* MERGEFORMAT ">
      <w:r w:rsidR="0079419B">
        <w:t>1.0</w:t>
      </w:r>
    </w:fldSimple>
    <w:r w:rsidR="003D7282">
      <w:tab/>
      <w:t xml:space="preserve">Pagina </w:t>
    </w:r>
    <w:r w:rsidR="003D7282">
      <w:fldChar w:fldCharType="begin"/>
    </w:r>
    <w:r w:rsidR="003D7282">
      <w:instrText xml:space="preserve"> PAGE  \* MERGEFORMAT </w:instrText>
    </w:r>
    <w:r w:rsidR="003D7282">
      <w:fldChar w:fldCharType="separate"/>
    </w:r>
    <w:r w:rsidR="009364B1">
      <w:rPr>
        <w:noProof/>
      </w:rPr>
      <w:t>III</w:t>
    </w:r>
    <w:r w:rsidR="003D7282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1D5" w:rsidRDefault="00FB11D5">
      <w:r>
        <w:separator/>
      </w:r>
    </w:p>
  </w:footnote>
  <w:footnote w:type="continuationSeparator" w:id="0">
    <w:p w:rsidR="00FB11D5" w:rsidRDefault="00FB11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</w:pPr>
    <w:r>
      <w:tab/>
    </w:r>
    <w:r>
      <w:tab/>
    </w:r>
    <w:fldSimple w:instr=" DOCPROPERTY Titel \* MERGEFORMAT ">
      <w:r w:rsidR="0079419B">
        <w:t>Plan van Aanpak</w:t>
      </w:r>
    </w:fldSimple>
    <w:r>
      <w:t xml:space="preserve"> </w:t>
    </w:r>
    <w:r w:rsidR="00E444E8">
      <w:t>ROCApp</w:t>
    </w:r>
  </w:p>
  <w:p w:rsidR="00E444E8" w:rsidRDefault="00E444E8" w:rsidP="00E444E8">
    <w:pPr>
      <w:pStyle w:val="Koptekst"/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282" w:rsidRDefault="003D7282">
    <w:pPr>
      <w:pStyle w:val="Koptekst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Kop1"/>
      <w:lvlText w:val="%1."/>
      <w:legacy w:legacy="1" w:legacySpace="0" w:legacyIndent="0"/>
      <w:lvlJc w:val="left"/>
    </w:lvl>
    <w:lvl w:ilvl="1">
      <w:start w:val="1"/>
      <w:numFmt w:val="decimal"/>
      <w:pStyle w:val="Kop2"/>
      <w:lvlText w:val="%1.%2"/>
      <w:legacy w:legacy="1" w:legacySpace="0" w:legacyIndent="0"/>
      <w:lvlJc w:val="left"/>
    </w:lvl>
    <w:lvl w:ilvl="2">
      <w:start w:val="1"/>
      <w:numFmt w:val="decimal"/>
      <w:pStyle w:val="Kop3"/>
      <w:lvlText w:val="%1.%2.%3"/>
      <w:legacy w:legacy="1" w:legacySpace="0" w:legacyIndent="0"/>
      <w:lvlJc w:val="left"/>
    </w:lvl>
    <w:lvl w:ilvl="3">
      <w:start w:val="1"/>
      <w:numFmt w:val="decimal"/>
      <w:pStyle w:val="Kop4"/>
      <w:lvlText w:val="%1.%2.%3.%4"/>
      <w:legacy w:legacy="1" w:legacySpace="0" w:legacyIndent="0"/>
      <w:lvlJc w:val="left"/>
    </w:lvl>
    <w:lvl w:ilvl="4">
      <w:start w:val="1"/>
      <w:numFmt w:val="decimal"/>
      <w:pStyle w:val="Kop5"/>
      <w:lvlText w:val="%1.%2.%3.%4.%5"/>
      <w:legacy w:legacy="1" w:legacySpace="0" w:legacyIndent="0"/>
      <w:lvlJc w:val="left"/>
    </w:lvl>
    <w:lvl w:ilvl="5">
      <w:start w:val="1"/>
      <w:numFmt w:val="decimal"/>
      <w:pStyle w:val="Kop6"/>
      <w:lvlText w:val="%1.%2.%3.%4.%5.%6"/>
      <w:legacy w:legacy="1" w:legacySpace="0" w:legacyIndent="0"/>
      <w:lvlJc w:val="left"/>
    </w:lvl>
    <w:lvl w:ilvl="6">
      <w:start w:val="1"/>
      <w:numFmt w:val="decimal"/>
      <w:pStyle w:val="Kop7"/>
      <w:lvlText w:val="%1.%2.%3.%4.%5.%6.%7"/>
      <w:legacy w:legacy="1" w:legacySpace="0" w:legacyIndent="0"/>
      <w:lvlJc w:val="left"/>
    </w:lvl>
    <w:lvl w:ilvl="7">
      <w:start w:val="1"/>
      <w:numFmt w:val="decimal"/>
      <w:pStyle w:val="Kop8"/>
      <w:lvlText w:val="%1.%2.%3.%4.%5.%6.%7.%8."/>
      <w:legacy w:legacy="1" w:legacySpace="0" w:legacyIndent="0"/>
      <w:lvlJc w:val="left"/>
    </w:lvl>
    <w:lvl w:ilvl="8">
      <w:start w:val="1"/>
      <w:numFmt w:val="upperLetter"/>
      <w:pStyle w:val="Kop9"/>
      <w:lvlText w:val="Bijlage %9 "/>
      <w:legacy w:legacy="1" w:legacySpace="0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81072C3"/>
    <w:multiLevelType w:val="multilevel"/>
    <w:tmpl w:val="7A904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37739"/>
    <w:multiLevelType w:val="hybridMultilevel"/>
    <w:tmpl w:val="4FC007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744894"/>
    <w:multiLevelType w:val="hybridMultilevel"/>
    <w:tmpl w:val="30441C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32FBF"/>
    <w:multiLevelType w:val="multilevel"/>
    <w:tmpl w:val="7A904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27AED"/>
    <w:multiLevelType w:val="hybridMultilevel"/>
    <w:tmpl w:val="5082EF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04B8F"/>
    <w:multiLevelType w:val="hybridMultilevel"/>
    <w:tmpl w:val="7A9041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34DC9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784D6360"/>
    <w:multiLevelType w:val="singleLevel"/>
    <w:tmpl w:val="AB68660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E2053C6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8"/>
  </w:num>
  <w:num w:numId="5">
    <w:abstractNumId w:val="9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Times" w:hAnsi="Times" w:hint="default"/>
        </w:rPr>
      </w:lvl>
    </w:lvlOverride>
  </w:num>
  <w:num w:numId="7">
    <w:abstractNumId w:val="1"/>
  </w:num>
  <w:num w:numId="8">
    <w:abstractNumId w:val="1"/>
    <w:lvlOverride w:ilvl="0">
      <w:lvl w:ilvl="0"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">
    <w:abstractNumId w:val="4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9B"/>
    <w:rsid w:val="00010779"/>
    <w:rsid w:val="00022830"/>
    <w:rsid w:val="00027A8F"/>
    <w:rsid w:val="00092A39"/>
    <w:rsid w:val="000A04EB"/>
    <w:rsid w:val="000A5770"/>
    <w:rsid w:val="000C1C55"/>
    <w:rsid w:val="000E26E4"/>
    <w:rsid w:val="001301BA"/>
    <w:rsid w:val="00137D84"/>
    <w:rsid w:val="001C4A6C"/>
    <w:rsid w:val="00201982"/>
    <w:rsid w:val="0020561E"/>
    <w:rsid w:val="00220B93"/>
    <w:rsid w:val="002325F2"/>
    <w:rsid w:val="00245E8E"/>
    <w:rsid w:val="002506B5"/>
    <w:rsid w:val="00260AEA"/>
    <w:rsid w:val="002727E7"/>
    <w:rsid w:val="002F4E6A"/>
    <w:rsid w:val="003134B4"/>
    <w:rsid w:val="003355F3"/>
    <w:rsid w:val="00347B83"/>
    <w:rsid w:val="003609D4"/>
    <w:rsid w:val="00363A0E"/>
    <w:rsid w:val="00364A13"/>
    <w:rsid w:val="00374BB5"/>
    <w:rsid w:val="003D7282"/>
    <w:rsid w:val="003F5CDA"/>
    <w:rsid w:val="00407555"/>
    <w:rsid w:val="00425903"/>
    <w:rsid w:val="00490E1F"/>
    <w:rsid w:val="004A5AD5"/>
    <w:rsid w:val="004B1AD4"/>
    <w:rsid w:val="004B7073"/>
    <w:rsid w:val="004C024E"/>
    <w:rsid w:val="00543A6B"/>
    <w:rsid w:val="005A4C57"/>
    <w:rsid w:val="005C29A0"/>
    <w:rsid w:val="005C3CE6"/>
    <w:rsid w:val="006250C7"/>
    <w:rsid w:val="00676053"/>
    <w:rsid w:val="00687BAC"/>
    <w:rsid w:val="007442B8"/>
    <w:rsid w:val="0078716C"/>
    <w:rsid w:val="0079419B"/>
    <w:rsid w:val="00794DDF"/>
    <w:rsid w:val="007B548A"/>
    <w:rsid w:val="007B5517"/>
    <w:rsid w:val="008072C6"/>
    <w:rsid w:val="0083262F"/>
    <w:rsid w:val="00861AC7"/>
    <w:rsid w:val="008A0E4F"/>
    <w:rsid w:val="008A6536"/>
    <w:rsid w:val="008B0528"/>
    <w:rsid w:val="008D4D53"/>
    <w:rsid w:val="008F012F"/>
    <w:rsid w:val="009364B1"/>
    <w:rsid w:val="00945F4B"/>
    <w:rsid w:val="0095389B"/>
    <w:rsid w:val="009D165D"/>
    <w:rsid w:val="009E6BCD"/>
    <w:rsid w:val="009E7D79"/>
    <w:rsid w:val="00A00316"/>
    <w:rsid w:val="00A25B44"/>
    <w:rsid w:val="00A34D8D"/>
    <w:rsid w:val="00A42A7E"/>
    <w:rsid w:val="00A53B78"/>
    <w:rsid w:val="00AB63B9"/>
    <w:rsid w:val="00AC25A5"/>
    <w:rsid w:val="00B01E98"/>
    <w:rsid w:val="00B133F1"/>
    <w:rsid w:val="00B73B66"/>
    <w:rsid w:val="00B942E0"/>
    <w:rsid w:val="00BF02BA"/>
    <w:rsid w:val="00BF4CA2"/>
    <w:rsid w:val="00C316DB"/>
    <w:rsid w:val="00C3392F"/>
    <w:rsid w:val="00C550A2"/>
    <w:rsid w:val="00CA0E5C"/>
    <w:rsid w:val="00CA5D7C"/>
    <w:rsid w:val="00CE34F7"/>
    <w:rsid w:val="00CF6F8F"/>
    <w:rsid w:val="00D04D85"/>
    <w:rsid w:val="00D7243C"/>
    <w:rsid w:val="00DB4638"/>
    <w:rsid w:val="00E23735"/>
    <w:rsid w:val="00E42456"/>
    <w:rsid w:val="00E444E8"/>
    <w:rsid w:val="00E45F09"/>
    <w:rsid w:val="00E81632"/>
    <w:rsid w:val="00EB06ED"/>
    <w:rsid w:val="00EC1A09"/>
    <w:rsid w:val="00F12CCD"/>
    <w:rsid w:val="00F34162"/>
    <w:rsid w:val="00F50A15"/>
    <w:rsid w:val="00F74204"/>
    <w:rsid w:val="00F86374"/>
    <w:rsid w:val="00FA2119"/>
    <w:rsid w:val="00FB11D5"/>
    <w:rsid w:val="00FB29F8"/>
    <w:rsid w:val="00FC6FE6"/>
    <w:rsid w:val="00FE4318"/>
    <w:rsid w:val="00FF525E"/>
    <w:rsid w:val="00F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4A4D921-F26F-48E3-A3C8-BB7AFB04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keepLines/>
      <w:tabs>
        <w:tab w:val="left" w:pos="567"/>
      </w:tabs>
      <w:suppressAutoHyphens/>
    </w:pPr>
    <w:rPr>
      <w:rFonts w:ascii="Arial" w:hAnsi="Arial"/>
    </w:rPr>
  </w:style>
  <w:style w:type="paragraph" w:styleId="Kop1">
    <w:name w:val="heading 1"/>
    <w:basedOn w:val="Standaard"/>
    <w:next w:val="Tekstdocument1"/>
    <w:qFormat/>
    <w:pPr>
      <w:keepNext/>
      <w:pageBreakBefore/>
      <w:numPr>
        <w:numId w:val="1"/>
      </w:numPr>
      <w:tabs>
        <w:tab w:val="clear" w:pos="567"/>
        <w:tab w:val="left" w:pos="0"/>
      </w:tabs>
      <w:spacing w:before="120" w:after="240"/>
      <w:ind w:hanging="851"/>
      <w:outlineLvl w:val="0"/>
    </w:pPr>
    <w:rPr>
      <w:b/>
      <w:smallCaps/>
      <w:kern w:val="28"/>
      <w:sz w:val="36"/>
    </w:rPr>
  </w:style>
  <w:style w:type="paragraph" w:styleId="Kop2">
    <w:name w:val="heading 2"/>
    <w:basedOn w:val="Standaard"/>
    <w:next w:val="Tekstdocument1"/>
    <w:qFormat/>
    <w:pPr>
      <w:keepNext/>
      <w:numPr>
        <w:ilvl w:val="1"/>
        <w:numId w:val="1"/>
      </w:numPr>
      <w:tabs>
        <w:tab w:val="clear" w:pos="567"/>
      </w:tabs>
      <w:spacing w:before="240" w:after="120"/>
      <w:ind w:hanging="851"/>
      <w:outlineLvl w:val="1"/>
    </w:pPr>
    <w:rPr>
      <w:b/>
      <w:sz w:val="28"/>
    </w:rPr>
  </w:style>
  <w:style w:type="paragraph" w:styleId="Kop3">
    <w:name w:val="heading 3"/>
    <w:basedOn w:val="Standaard"/>
    <w:next w:val="Tekstdocument1"/>
    <w:qFormat/>
    <w:pPr>
      <w:keepNext/>
      <w:numPr>
        <w:ilvl w:val="2"/>
        <w:numId w:val="1"/>
      </w:numPr>
      <w:spacing w:before="240" w:after="60"/>
      <w:ind w:hanging="851"/>
      <w:outlineLvl w:val="2"/>
    </w:pPr>
    <w:rPr>
      <w:i/>
      <w:sz w:val="24"/>
    </w:rPr>
  </w:style>
  <w:style w:type="paragraph" w:styleId="Kop4">
    <w:name w:val="heading 4"/>
    <w:basedOn w:val="Standaard"/>
    <w:next w:val="Tekstdocument1"/>
    <w:qFormat/>
    <w:pPr>
      <w:keepNext/>
      <w:numPr>
        <w:ilvl w:val="3"/>
        <w:numId w:val="1"/>
      </w:numPr>
      <w:tabs>
        <w:tab w:val="clear" w:pos="567"/>
        <w:tab w:val="left" w:pos="-2835"/>
      </w:tabs>
      <w:spacing w:before="120"/>
      <w:ind w:hanging="851"/>
      <w:outlineLvl w:val="3"/>
    </w:pPr>
    <w:rPr>
      <w:i/>
      <w:sz w:val="22"/>
    </w:rPr>
  </w:style>
  <w:style w:type="paragraph" w:styleId="Kop5">
    <w:name w:val="heading 5"/>
    <w:basedOn w:val="Standaard"/>
    <w:next w:val="Standa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Kop6">
    <w:name w:val="heading 6"/>
    <w:basedOn w:val="Standaard"/>
    <w:next w:val="Standa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1"/>
      </w:numPr>
      <w:spacing w:before="240" w:after="60"/>
      <w:outlineLvl w:val="6"/>
    </w:pPr>
  </w:style>
  <w:style w:type="paragraph" w:styleId="Kop8">
    <w:name w:val="heading 8"/>
    <w:basedOn w:val="Kop1"/>
    <w:next w:val="Tekstdocument1"/>
    <w:qFormat/>
    <w:pPr>
      <w:numPr>
        <w:ilvl w:val="7"/>
      </w:numPr>
      <w:outlineLvl w:val="7"/>
    </w:pPr>
  </w:style>
  <w:style w:type="paragraph" w:styleId="Kop9">
    <w:name w:val="heading 9"/>
    <w:basedOn w:val="Kop1"/>
    <w:next w:val="Tekstdocument1"/>
    <w:qFormat/>
    <w:pPr>
      <w:numPr>
        <w:ilvl w:val="8"/>
      </w:numPr>
      <w:tabs>
        <w:tab w:val="num" w:pos="360"/>
      </w:tabs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ekstdocument1">
    <w:name w:val="Tekst document 1"/>
    <w:basedOn w:val="Standaard"/>
    <w:pPr>
      <w:spacing w:before="60" w:after="60"/>
      <w:jc w:val="both"/>
    </w:pPr>
  </w:style>
  <w:style w:type="paragraph" w:styleId="Koptekst">
    <w:name w:val="header"/>
    <w:basedOn w:val="Standaard"/>
    <w:pPr>
      <w:pBdr>
        <w:bottom w:val="single" w:sz="6" w:space="1" w:color="auto"/>
      </w:pBdr>
      <w:tabs>
        <w:tab w:val="clear" w:pos="567"/>
        <w:tab w:val="center" w:pos="3969"/>
        <w:tab w:val="right" w:pos="8222"/>
      </w:tabs>
      <w:ind w:hanging="851"/>
    </w:pPr>
  </w:style>
  <w:style w:type="paragraph" w:customStyle="1" w:styleId="Koptekstlandscape">
    <w:name w:val="Koptekst landscape"/>
    <w:basedOn w:val="Koptekst"/>
    <w:pPr>
      <w:tabs>
        <w:tab w:val="clear" w:pos="3969"/>
        <w:tab w:val="clear" w:pos="8222"/>
        <w:tab w:val="right" w:pos="-2410"/>
        <w:tab w:val="center" w:pos="6521"/>
        <w:tab w:val="right" w:pos="13183"/>
      </w:tabs>
    </w:pPr>
  </w:style>
  <w:style w:type="paragraph" w:styleId="Lijst">
    <w:name w:val="List"/>
    <w:basedOn w:val="Standaard"/>
    <w:pPr>
      <w:tabs>
        <w:tab w:val="clear" w:pos="567"/>
        <w:tab w:val="left" w:pos="2835"/>
      </w:tabs>
      <w:ind w:left="284" w:hanging="284"/>
    </w:pPr>
  </w:style>
  <w:style w:type="paragraph" w:styleId="Lijstmetafbeeldingen">
    <w:name w:val="table of figures"/>
    <w:basedOn w:val="Standaard"/>
    <w:next w:val="Standaard"/>
    <w:semiHidden/>
    <w:pPr>
      <w:tabs>
        <w:tab w:val="clear" w:pos="567"/>
        <w:tab w:val="right" w:leader="dot" w:pos="8221"/>
      </w:tabs>
      <w:ind w:left="400" w:hanging="400"/>
    </w:pPr>
    <w:rPr>
      <w:rFonts w:ascii="Times New Roman" w:hAnsi="Times New Roman"/>
      <w:smallCaps/>
    </w:rPr>
  </w:style>
  <w:style w:type="paragraph" w:styleId="Lijstopsomteken">
    <w:name w:val="List Bullet"/>
    <w:basedOn w:val="Standaard"/>
    <w:pPr>
      <w:spacing w:before="20" w:after="20"/>
      <w:ind w:left="284" w:hanging="284"/>
      <w:jc w:val="both"/>
    </w:pPr>
  </w:style>
  <w:style w:type="paragraph" w:styleId="Macrotekst">
    <w:name w:val="macro"/>
    <w:semiHidden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hAnsi="Courier New"/>
    </w:rPr>
  </w:style>
  <w:style w:type="character" w:styleId="Paginanummer">
    <w:name w:val="page number"/>
    <w:basedOn w:val="Standaardalinea-lettertype"/>
  </w:style>
  <w:style w:type="paragraph" w:styleId="Plattetekst">
    <w:name w:val="Body Text"/>
    <w:basedOn w:val="Standaard"/>
    <w:pPr>
      <w:spacing w:after="120"/>
    </w:pPr>
  </w:style>
  <w:style w:type="paragraph" w:customStyle="1" w:styleId="Subtitel">
    <w:name w:val="Subtitel"/>
    <w:basedOn w:val="Standaard"/>
    <w:qFormat/>
    <w:pPr>
      <w:spacing w:before="600" w:after="60"/>
      <w:jc w:val="center"/>
    </w:pPr>
    <w:rPr>
      <w:rFonts w:ascii="Colonna MT" w:hAnsi="Colonna MT"/>
      <w:i/>
      <w:sz w:val="40"/>
    </w:rPr>
  </w:style>
  <w:style w:type="paragraph" w:customStyle="1" w:styleId="Tekstdocument2">
    <w:name w:val="Tekst document 2"/>
    <w:basedOn w:val="Tekstdocument1"/>
    <w:pPr>
      <w:tabs>
        <w:tab w:val="clear" w:pos="567"/>
      </w:tabs>
      <w:spacing w:before="40" w:after="20"/>
    </w:pPr>
  </w:style>
  <w:style w:type="paragraph" w:customStyle="1" w:styleId="Tekstopsomming">
    <w:name w:val="Tekst_opsomming"/>
    <w:basedOn w:val="Standaard"/>
    <w:pPr>
      <w:tabs>
        <w:tab w:val="clear" w:pos="567"/>
        <w:tab w:val="left" w:pos="284"/>
        <w:tab w:val="left" w:pos="1418"/>
      </w:tabs>
      <w:spacing w:before="20" w:after="20"/>
      <w:ind w:left="284" w:hanging="284"/>
      <w:jc w:val="both"/>
    </w:pPr>
  </w:style>
  <w:style w:type="paragraph" w:customStyle="1" w:styleId="Tekstoverzicht">
    <w:name w:val="Tekst_overzicht"/>
    <w:basedOn w:val="Standaard"/>
    <w:pPr>
      <w:tabs>
        <w:tab w:val="clear" w:pos="567"/>
        <w:tab w:val="left" w:pos="-2410"/>
        <w:tab w:val="left" w:pos="-2127"/>
      </w:tabs>
      <w:spacing w:before="60" w:after="60"/>
      <w:ind w:left="1134" w:hanging="1134"/>
      <w:jc w:val="both"/>
    </w:pPr>
  </w:style>
  <w:style w:type="paragraph" w:customStyle="1" w:styleId="Tip">
    <w:name w:val="Tip"/>
    <w:basedOn w:val="Standaard"/>
    <w:next w:val="Standaard"/>
    <w:pPr>
      <w:framePr w:hSpace="142" w:wrap="around" w:vAnchor="text" w:hAnchor="margin" w:x="-850" w:y="1"/>
      <w:spacing w:before="120" w:after="240"/>
    </w:pPr>
    <w:rPr>
      <w:b/>
    </w:rPr>
  </w:style>
  <w:style w:type="paragraph" w:styleId="Titel">
    <w:name w:val="Title"/>
    <w:basedOn w:val="Standaard"/>
    <w:next w:val="Subtitel"/>
    <w:qFormat/>
    <w:pPr>
      <w:pBdr>
        <w:bottom w:val="single" w:sz="6" w:space="6" w:color="auto"/>
      </w:pBdr>
      <w:spacing w:before="4536" w:after="240"/>
      <w:jc w:val="center"/>
    </w:pPr>
    <w:rPr>
      <w:b/>
      <w:smallCaps/>
      <w:kern w:val="28"/>
      <w:sz w:val="60"/>
    </w:rPr>
  </w:style>
  <w:style w:type="paragraph" w:customStyle="1" w:styleId="Verborgen">
    <w:name w:val="Verborgen"/>
    <w:basedOn w:val="Plattetekst"/>
    <w:next w:val="Standaard"/>
    <w:pPr>
      <w:spacing w:after="0"/>
    </w:pPr>
    <w:rPr>
      <w:i/>
      <w:vanish/>
    </w:rPr>
  </w:style>
  <w:style w:type="paragraph" w:styleId="Voettekst">
    <w:name w:val="footer"/>
    <w:basedOn w:val="Standaard"/>
    <w:pPr>
      <w:pBdr>
        <w:top w:val="single" w:sz="6" w:space="3" w:color="auto"/>
      </w:pBdr>
      <w:tabs>
        <w:tab w:val="clear" w:pos="567"/>
        <w:tab w:val="center" w:pos="3969"/>
        <w:tab w:val="right" w:pos="8222"/>
      </w:tabs>
      <w:ind w:hanging="851"/>
    </w:pPr>
  </w:style>
  <w:style w:type="paragraph" w:customStyle="1" w:styleId="Voettekstlandscape">
    <w:name w:val="Voettekst landscape"/>
    <w:basedOn w:val="Voettekst"/>
    <w:pPr>
      <w:tabs>
        <w:tab w:val="clear" w:pos="3969"/>
        <w:tab w:val="clear" w:pos="8222"/>
        <w:tab w:val="center" w:pos="6521"/>
        <w:tab w:val="right" w:pos="13183"/>
      </w:tabs>
    </w:pPr>
  </w:style>
  <w:style w:type="paragraph" w:customStyle="1" w:styleId="Vraag">
    <w:name w:val="Vraag"/>
    <w:basedOn w:val="Standaard"/>
    <w:next w:val="Vraagtoelichting"/>
    <w:pPr>
      <w:spacing w:before="240"/>
      <w:ind w:hanging="567"/>
    </w:pPr>
  </w:style>
  <w:style w:type="paragraph" w:customStyle="1" w:styleId="Vraagtoelichting">
    <w:name w:val="Vraag toelichting"/>
    <w:basedOn w:val="Standaard"/>
    <w:next w:val="Standaard"/>
    <w:pPr>
      <w:tabs>
        <w:tab w:val="clear" w:pos="567"/>
      </w:tabs>
      <w:spacing w:before="60"/>
      <w:ind w:left="284" w:right="284"/>
    </w:pPr>
    <w:rPr>
      <w:sz w:val="16"/>
    </w:rPr>
  </w:style>
  <w:style w:type="paragraph" w:customStyle="1" w:styleId="Zeergroot">
    <w:name w:val="Zeer groot"/>
    <w:basedOn w:val="Standaard"/>
    <w:next w:val="Standaard"/>
    <w:pPr>
      <w:spacing w:before="120" w:after="60"/>
    </w:pPr>
    <w:rPr>
      <w:b/>
      <w:sz w:val="30"/>
    </w:rPr>
  </w:style>
  <w:style w:type="paragraph" w:styleId="Bijschrift">
    <w:name w:val="caption"/>
    <w:basedOn w:val="Standaard"/>
    <w:next w:val="Tekstdocument1"/>
    <w:qFormat/>
    <w:pPr>
      <w:tabs>
        <w:tab w:val="clear" w:pos="567"/>
        <w:tab w:val="left" w:pos="851"/>
      </w:tabs>
      <w:spacing w:after="60"/>
      <w:jc w:val="both"/>
    </w:pPr>
    <w:rPr>
      <w:rFonts w:ascii="Arial Narrow" w:hAnsi="Arial Narrow"/>
      <w:i/>
    </w:rPr>
  </w:style>
  <w:style w:type="paragraph" w:customStyle="1" w:styleId="Colofontekst">
    <w:name w:val="Colofontekst"/>
    <w:basedOn w:val="Standaard"/>
    <w:pPr>
      <w:tabs>
        <w:tab w:val="clear" w:pos="567"/>
        <w:tab w:val="left" w:pos="1701"/>
        <w:tab w:val="left" w:pos="3969"/>
      </w:tabs>
      <w:spacing w:before="60" w:after="60"/>
      <w:ind w:left="1701" w:hanging="1701"/>
    </w:pPr>
  </w:style>
  <w:style w:type="paragraph" w:customStyle="1" w:styleId="Extragroot">
    <w:name w:val="Extra groot"/>
    <w:basedOn w:val="Standaard"/>
    <w:next w:val="Standaard"/>
    <w:pPr>
      <w:spacing w:before="180" w:after="120"/>
    </w:pPr>
    <w:rPr>
      <w:b/>
      <w:sz w:val="40"/>
    </w:rPr>
  </w:style>
  <w:style w:type="paragraph" w:customStyle="1" w:styleId="Grafisch">
    <w:name w:val="Grafisch"/>
    <w:basedOn w:val="Standaard"/>
    <w:next w:val="Standaard"/>
    <w:pPr>
      <w:spacing w:before="120"/>
      <w:ind w:left="-851"/>
    </w:pPr>
  </w:style>
  <w:style w:type="paragraph" w:customStyle="1" w:styleId="Groot">
    <w:name w:val="Groot"/>
    <w:basedOn w:val="Standaard"/>
    <w:next w:val="Standaard"/>
    <w:rPr>
      <w:sz w:val="24"/>
    </w:rPr>
  </w:style>
  <w:style w:type="paragraph" w:customStyle="1" w:styleId="Heelklein">
    <w:name w:val="Heel klein"/>
    <w:basedOn w:val="Standaard"/>
    <w:next w:val="Standaard"/>
    <w:rPr>
      <w:sz w:val="12"/>
    </w:rPr>
  </w:style>
  <w:style w:type="paragraph" w:styleId="Index1">
    <w:name w:val="index 1"/>
    <w:basedOn w:val="Standaard"/>
    <w:next w:val="Standaard"/>
    <w:semiHidden/>
    <w:pPr>
      <w:tabs>
        <w:tab w:val="clear" w:pos="567"/>
        <w:tab w:val="right" w:leader="hyphen" w:pos="2260"/>
      </w:tabs>
      <w:ind w:left="200" w:hanging="200"/>
    </w:pPr>
    <w:rPr>
      <w:rFonts w:ascii="Times New Roman" w:hAnsi="Times New Roman"/>
    </w:rPr>
  </w:style>
  <w:style w:type="paragraph" w:styleId="Index2">
    <w:name w:val="index 2"/>
    <w:basedOn w:val="Standaard"/>
    <w:next w:val="Standaard"/>
    <w:semiHidden/>
    <w:pPr>
      <w:tabs>
        <w:tab w:val="clear" w:pos="567"/>
        <w:tab w:val="right" w:leader="hyphen" w:pos="2260"/>
      </w:tabs>
      <w:ind w:left="400" w:hanging="200"/>
    </w:pPr>
    <w:rPr>
      <w:rFonts w:ascii="Times New Roman" w:hAnsi="Times New Roman"/>
    </w:rPr>
  </w:style>
  <w:style w:type="paragraph" w:styleId="Index3">
    <w:name w:val="index 3"/>
    <w:basedOn w:val="Standaard"/>
    <w:next w:val="Standaard"/>
    <w:semiHidden/>
    <w:pPr>
      <w:tabs>
        <w:tab w:val="clear" w:pos="567"/>
        <w:tab w:val="right" w:leader="hyphen" w:pos="2260"/>
      </w:tabs>
      <w:ind w:left="600" w:hanging="200"/>
    </w:pPr>
    <w:rPr>
      <w:rFonts w:ascii="Times New Roman" w:hAnsi="Times New Roman"/>
    </w:rPr>
  </w:style>
  <w:style w:type="paragraph" w:styleId="Indexkop">
    <w:name w:val="index heading"/>
    <w:basedOn w:val="Standaard"/>
    <w:next w:val="Index1"/>
    <w:semiHidden/>
    <w:pPr>
      <w:tabs>
        <w:tab w:val="clear" w:pos="567"/>
        <w:tab w:val="right" w:leader="dot" w:pos="2260"/>
      </w:tabs>
      <w:spacing w:before="120" w:after="120"/>
    </w:pPr>
    <w:rPr>
      <w:rFonts w:ascii="Times New Roman" w:hAnsi="Times New Roman"/>
      <w:b/>
      <w:i/>
    </w:rPr>
  </w:style>
  <w:style w:type="paragraph" w:styleId="Inhopg1">
    <w:name w:val="toc 1"/>
    <w:basedOn w:val="Standaard"/>
    <w:next w:val="Standaard"/>
    <w:uiPriority w:val="39"/>
    <w:pPr>
      <w:tabs>
        <w:tab w:val="clear" w:pos="567"/>
        <w:tab w:val="right" w:leader="dot" w:pos="8221"/>
      </w:tabs>
      <w:spacing w:before="120" w:after="120"/>
    </w:pPr>
    <w:rPr>
      <w:b/>
      <w:caps/>
    </w:rPr>
  </w:style>
  <w:style w:type="paragraph" w:styleId="Inhopg2">
    <w:name w:val="toc 2"/>
    <w:basedOn w:val="Standaard"/>
    <w:next w:val="Standaard"/>
    <w:uiPriority w:val="39"/>
    <w:pPr>
      <w:tabs>
        <w:tab w:val="clear" w:pos="567"/>
        <w:tab w:val="right" w:leader="dot" w:pos="8221"/>
      </w:tabs>
    </w:pPr>
    <w:rPr>
      <w:smallCaps/>
      <w:noProof/>
    </w:rPr>
  </w:style>
  <w:style w:type="paragraph" w:styleId="Inhopg3">
    <w:name w:val="toc 3"/>
    <w:basedOn w:val="Standaard"/>
    <w:next w:val="Standaard"/>
    <w:uiPriority w:val="39"/>
    <w:pPr>
      <w:tabs>
        <w:tab w:val="clear" w:pos="567"/>
        <w:tab w:val="right" w:leader="dot" w:pos="8221"/>
      </w:tabs>
      <w:ind w:left="200"/>
    </w:pPr>
    <w:rPr>
      <w:i/>
      <w:noProof/>
    </w:rPr>
  </w:style>
  <w:style w:type="paragraph" w:styleId="Inhopg4">
    <w:name w:val="toc 4"/>
    <w:basedOn w:val="Standaard"/>
    <w:next w:val="Standaard"/>
    <w:semiHidden/>
    <w:pPr>
      <w:tabs>
        <w:tab w:val="clear" w:pos="567"/>
        <w:tab w:val="right" w:leader="dot" w:pos="8221"/>
      </w:tabs>
      <w:ind w:left="400"/>
    </w:pPr>
    <w:rPr>
      <w:rFonts w:ascii="Times New Roman" w:hAnsi="Times New Roman"/>
      <w:sz w:val="18"/>
    </w:rPr>
  </w:style>
  <w:style w:type="paragraph" w:customStyle="1" w:styleId="kader">
    <w:name w:val="kader"/>
    <w:basedOn w:val="Standaard"/>
    <w:next w:val="Standaard"/>
    <w:pPr>
      <w:pBdr>
        <w:top w:val="double" w:sz="6" w:space="6" w:color="auto" w:shadow="1"/>
        <w:left w:val="double" w:sz="6" w:space="6" w:color="auto" w:shadow="1"/>
        <w:bottom w:val="double" w:sz="6" w:space="6" w:color="auto" w:shadow="1"/>
        <w:right w:val="double" w:sz="6" w:space="6" w:color="auto" w:shadow="1"/>
      </w:pBdr>
      <w:shd w:val="pct20" w:color="auto" w:fill="auto"/>
      <w:spacing w:before="60" w:after="60"/>
      <w:ind w:left="567" w:right="566"/>
      <w:jc w:val="both"/>
    </w:pPr>
    <w:rPr>
      <w:b/>
      <w:i/>
      <w:sz w:val="24"/>
    </w:rPr>
  </w:style>
  <w:style w:type="paragraph" w:customStyle="1" w:styleId="Klein">
    <w:name w:val="Klein"/>
    <w:basedOn w:val="Standaard"/>
    <w:next w:val="Standaard"/>
    <w:rPr>
      <w:sz w:val="16"/>
    </w:rPr>
  </w:style>
  <w:style w:type="paragraph" w:customStyle="1" w:styleId="Titelblok">
    <w:name w:val="Titel blok"/>
    <w:basedOn w:val="Standaard"/>
    <w:pPr>
      <w:framePr w:w="4275" w:hSpace="142" w:vSpace="142" w:wrap="notBeside" w:vAnchor="page" w:hAnchor="margin" w:xAlign="center" w:y="12475"/>
      <w:pBdr>
        <w:top w:val="single" w:sz="6" w:space="6" w:color="auto" w:shadow="1"/>
        <w:left w:val="single" w:sz="6" w:space="6" w:color="auto" w:shadow="1"/>
        <w:bottom w:val="single" w:sz="6" w:space="6" w:color="auto" w:shadow="1"/>
        <w:right w:val="single" w:sz="6" w:space="6" w:color="auto" w:shadow="1"/>
      </w:pBdr>
      <w:shd w:val="pct20" w:color="auto" w:fill="auto"/>
      <w:tabs>
        <w:tab w:val="left" w:pos="1985"/>
        <w:tab w:val="left" w:pos="2268"/>
      </w:tabs>
      <w:ind w:left="567" w:hanging="567"/>
    </w:pPr>
  </w:style>
  <w:style w:type="paragraph" w:customStyle="1" w:styleId="Titelbloktekst">
    <w:name w:val="Titel bloktekst"/>
    <w:basedOn w:val="Titelblok"/>
    <w:pPr>
      <w:framePr w:wrap="notBeside"/>
    </w:pPr>
  </w:style>
  <w:style w:type="paragraph" w:customStyle="1" w:styleId="titelbloktekstklein">
    <w:name w:val="titel bloktekst klein"/>
    <w:basedOn w:val="Titelblok"/>
    <w:pPr>
      <w:framePr w:wrap="notBeside"/>
      <w:jc w:val="right"/>
    </w:pPr>
    <w:rPr>
      <w:i/>
      <w:sz w:val="12"/>
    </w:rPr>
  </w:style>
  <w:style w:type="paragraph" w:customStyle="1" w:styleId="Kopoverige">
    <w:name w:val="Kop overige"/>
    <w:basedOn w:val="Kop1"/>
    <w:next w:val="Standaard"/>
    <w:pPr>
      <w:ind w:firstLine="0"/>
      <w:outlineLvl w:val="9"/>
    </w:pPr>
  </w:style>
  <w:style w:type="paragraph" w:styleId="Eindnoottekst">
    <w:name w:val="endnote text"/>
    <w:basedOn w:val="Standaard"/>
    <w:semiHidden/>
    <w:pPr>
      <w:tabs>
        <w:tab w:val="clear" w:pos="567"/>
        <w:tab w:val="left" w:pos="284"/>
      </w:tabs>
      <w:spacing w:before="60" w:after="60"/>
      <w:ind w:left="284" w:hanging="284"/>
    </w:pPr>
    <w:rPr>
      <w:sz w:val="16"/>
    </w:rPr>
  </w:style>
  <w:style w:type="paragraph" w:customStyle="1" w:styleId="Tekstnummering">
    <w:name w:val="Tekst_nummering"/>
    <w:basedOn w:val="Tekstopsomming"/>
    <w:pPr>
      <w:tabs>
        <w:tab w:val="clear" w:pos="284"/>
        <w:tab w:val="left" w:pos="426"/>
      </w:tabs>
      <w:ind w:left="283" w:hanging="283"/>
    </w:pPr>
  </w:style>
  <w:style w:type="paragraph" w:customStyle="1" w:styleId="Bronvermeldinglaatste">
    <w:name w:val="Bronvermelding laatste"/>
    <w:basedOn w:val="Standaard"/>
    <w:next w:val="Bronvermeldingeerste"/>
    <w:pPr>
      <w:tabs>
        <w:tab w:val="clear" w:pos="567"/>
      </w:tabs>
      <w:spacing w:after="60"/>
      <w:ind w:left="1701"/>
    </w:pPr>
  </w:style>
  <w:style w:type="paragraph" w:customStyle="1" w:styleId="Bronvermeldingeerste">
    <w:name w:val="Bronvermelding eerste"/>
    <w:basedOn w:val="Standaard"/>
    <w:next w:val="Bronvermelding"/>
    <w:pPr>
      <w:tabs>
        <w:tab w:val="clear" w:pos="567"/>
        <w:tab w:val="left" w:pos="-2127"/>
      </w:tabs>
      <w:spacing w:before="60"/>
      <w:ind w:left="1701" w:hanging="1701"/>
    </w:pPr>
  </w:style>
  <w:style w:type="paragraph" w:styleId="Bronvermelding">
    <w:name w:val="table of authorities"/>
    <w:basedOn w:val="Standaard"/>
    <w:next w:val="Bronvermeldinglaatste"/>
    <w:semiHidden/>
    <w:pPr>
      <w:tabs>
        <w:tab w:val="clear" w:pos="567"/>
        <w:tab w:val="right" w:leader="dot" w:pos="8221"/>
      </w:tabs>
      <w:ind w:left="1701"/>
    </w:pPr>
  </w:style>
  <w:style w:type="paragraph" w:customStyle="1" w:styleId="Ondertitel1">
    <w:name w:val="Ondertitel1"/>
    <w:basedOn w:val="Standaard"/>
    <w:next w:val="Subtitel"/>
    <w:pPr>
      <w:spacing w:before="400" w:after="120"/>
      <w:jc w:val="center"/>
    </w:pPr>
    <w:rPr>
      <w:sz w:val="40"/>
    </w:rPr>
  </w:style>
  <w:style w:type="paragraph" w:styleId="Inhopg5">
    <w:name w:val="toc 5"/>
    <w:basedOn w:val="Standaard"/>
    <w:next w:val="Standaard"/>
    <w:semiHidden/>
    <w:pPr>
      <w:tabs>
        <w:tab w:val="clear" w:pos="567"/>
        <w:tab w:val="right" w:leader="dot" w:pos="8221"/>
      </w:tabs>
      <w:ind w:left="800"/>
    </w:pPr>
  </w:style>
  <w:style w:type="paragraph" w:styleId="Inhopg6">
    <w:name w:val="toc 6"/>
    <w:basedOn w:val="Standaard"/>
    <w:next w:val="Standaard"/>
    <w:semiHidden/>
    <w:pPr>
      <w:tabs>
        <w:tab w:val="clear" w:pos="567"/>
        <w:tab w:val="right" w:leader="dot" w:pos="8221"/>
      </w:tabs>
      <w:ind w:left="1000"/>
    </w:pPr>
  </w:style>
  <w:style w:type="paragraph" w:styleId="Inhopg7">
    <w:name w:val="toc 7"/>
    <w:basedOn w:val="Standaard"/>
    <w:next w:val="Standaard"/>
    <w:semiHidden/>
    <w:pPr>
      <w:tabs>
        <w:tab w:val="clear" w:pos="567"/>
        <w:tab w:val="right" w:leader="dot" w:pos="8221"/>
      </w:tabs>
      <w:ind w:left="1200"/>
    </w:pPr>
  </w:style>
  <w:style w:type="paragraph" w:styleId="Inhopg8">
    <w:name w:val="toc 8"/>
    <w:basedOn w:val="Standaard"/>
    <w:next w:val="Standaard"/>
    <w:semiHidden/>
    <w:pPr>
      <w:tabs>
        <w:tab w:val="clear" w:pos="567"/>
        <w:tab w:val="right" w:leader="dot" w:pos="8221"/>
      </w:tabs>
      <w:ind w:left="1400"/>
    </w:pPr>
  </w:style>
  <w:style w:type="paragraph" w:styleId="Inhopg9">
    <w:name w:val="toc 9"/>
    <w:basedOn w:val="Standaard"/>
    <w:next w:val="Standaard"/>
    <w:semiHidden/>
    <w:pPr>
      <w:tabs>
        <w:tab w:val="clear" w:pos="567"/>
        <w:tab w:val="right" w:leader="dot" w:pos="8221"/>
      </w:tabs>
      <w:ind w:left="1600"/>
    </w:pPr>
  </w:style>
  <w:style w:type="paragraph" w:customStyle="1" w:styleId="Tabel">
    <w:name w:val="Tabel"/>
    <w:basedOn w:val="Standaard"/>
    <w:next w:val="Standaard"/>
    <w:pPr>
      <w:keepLines w:val="0"/>
      <w:tabs>
        <w:tab w:val="clear" w:pos="567"/>
      </w:tabs>
      <w:suppressAutoHyphens w:val="0"/>
    </w:pPr>
    <w:rPr>
      <w:rFonts w:ascii="Univers" w:hAnsi="Univers"/>
      <w:sz w:val="16"/>
    </w:rPr>
  </w:style>
  <w:style w:type="paragraph" w:customStyle="1" w:styleId="Tekstkopje">
    <w:name w:val="Tekst kopje"/>
    <w:basedOn w:val="Tekstdocument1"/>
    <w:rPr>
      <w:u w:val="single"/>
    </w:rPr>
  </w:style>
  <w:style w:type="paragraph" w:customStyle="1" w:styleId="Tekstdocument3">
    <w:name w:val="Tekst document 3"/>
    <w:basedOn w:val="Tekstdocument2"/>
    <w:pPr>
      <w:spacing w:before="0" w:after="0"/>
    </w:pPr>
  </w:style>
  <w:style w:type="paragraph" w:styleId="Voetnoottekst">
    <w:name w:val="footnote text"/>
    <w:basedOn w:val="Standaard"/>
    <w:semiHidden/>
    <w:rsid w:val="00AC25A5"/>
    <w:pPr>
      <w:keepLines w:val="0"/>
      <w:tabs>
        <w:tab w:val="clear" w:pos="567"/>
      </w:tabs>
      <w:suppressAutoHyphens w:val="0"/>
      <w:spacing w:line="240" w:lineRule="atLeast"/>
    </w:pPr>
    <w:rPr>
      <w:rFonts w:ascii="Times New Roman" w:hAnsi="Times New Roman"/>
    </w:rPr>
  </w:style>
  <w:style w:type="paragraph" w:customStyle="1" w:styleId="Bullet">
    <w:name w:val="Bullet"/>
    <w:basedOn w:val="Standaard"/>
    <w:rsid w:val="00AC25A5"/>
    <w:pPr>
      <w:keepLines w:val="0"/>
      <w:tabs>
        <w:tab w:val="clear" w:pos="567"/>
      </w:tabs>
      <w:suppressAutoHyphens w:val="0"/>
      <w:spacing w:line="240" w:lineRule="atLeast"/>
      <w:ind w:left="567" w:hanging="567"/>
    </w:pPr>
    <w:rPr>
      <w:rFonts w:ascii="Times New Roman" w:hAnsi="Times New Roman"/>
      <w:sz w:val="22"/>
    </w:rPr>
  </w:style>
  <w:style w:type="character" w:styleId="Voetnootmarkering">
    <w:name w:val="footnote reference"/>
    <w:semiHidden/>
    <w:rsid w:val="00AC25A5"/>
    <w:rPr>
      <w:vertAlign w:val="superscript"/>
    </w:rPr>
  </w:style>
  <w:style w:type="paragraph" w:customStyle="1" w:styleId="Subtitle1">
    <w:name w:val="Subtitle1"/>
    <w:basedOn w:val="Standaard"/>
    <w:next w:val="Subtitel"/>
    <w:rsid w:val="00794DDF"/>
    <w:pPr>
      <w:spacing w:before="400" w:after="120"/>
      <w:jc w:val="center"/>
    </w:pPr>
    <w:rPr>
      <w:sz w:val="40"/>
    </w:rPr>
  </w:style>
  <w:style w:type="paragraph" w:styleId="Geenafstand">
    <w:name w:val="No Spacing"/>
    <w:uiPriority w:val="1"/>
    <w:qFormat/>
    <w:rsid w:val="00374BB5"/>
    <w:pPr>
      <w:keepLines/>
      <w:tabs>
        <w:tab w:val="left" w:pos="567"/>
      </w:tabs>
      <w:suppressAutoHyphens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hyperlink" Target="#Weekweergave!A1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#Maandweergave!A1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esktop\Sjabloon%20Plan%20van%20Aanpak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Plan van Aanpak.dot</Template>
  <TotalTime>31</TotalTime>
  <Pages>12</Pages>
  <Words>914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>Consortium Beroeps Onderwijs</Company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Sjabloon - versie 2.0</dc:subject>
  <dc:creator>Gebruiker</dc:creator>
  <cp:keywords>Standaard</cp:keywords>
  <cp:lastModifiedBy>Troy</cp:lastModifiedBy>
  <cp:revision>18</cp:revision>
  <cp:lastPrinted>1996-10-21T12:17:00Z</cp:lastPrinted>
  <dcterms:created xsi:type="dcterms:W3CDTF">2016-02-22T10:24:00Z</dcterms:created>
  <dcterms:modified xsi:type="dcterms:W3CDTF">2016-03-07T11:10:00Z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el">
    <vt:lpwstr>Plan van Aanpak</vt:lpwstr>
  </property>
  <property fmtid="{D5CDD505-2E9C-101B-9397-08002B2CF9AE}" pid="3" name="Bedrijf">
    <vt:lpwstr>[Bedrijf]</vt:lpwstr>
  </property>
  <property fmtid="{D5CDD505-2E9C-101B-9397-08002B2CF9AE}" pid="4" name="Projectleider">
    <vt:lpwstr>[Projectleider]</vt:lpwstr>
  </property>
  <property fmtid="{D5CDD505-2E9C-101B-9397-08002B2CF9AE}" pid="5" name="Projectnummer">
    <vt:lpwstr>99.999</vt:lpwstr>
  </property>
  <property fmtid="{D5CDD505-2E9C-101B-9397-08002B2CF9AE}" pid="6" name="Versienummer">
    <vt:lpwstr>1.0</vt:lpwstr>
  </property>
  <property fmtid="{D5CDD505-2E9C-101B-9397-08002B2CF9AE}" pid="7" name="Voettekst">
    <vt:lpwstr>© Copyright  - [bedrijfsnaam] 2007</vt:lpwstr>
  </property>
  <property fmtid="{D5CDD505-2E9C-101B-9397-08002B2CF9AE}" pid="8" name="Hoofdlocatie">
    <vt:lpwstr>[Hoofdlocatie]</vt:lpwstr>
  </property>
  <property fmtid="{D5CDD505-2E9C-101B-9397-08002B2CF9AE}" pid="9" name="Locatie1">
    <vt:lpwstr>[Locatie1]</vt:lpwstr>
  </property>
  <property fmtid="{D5CDD505-2E9C-101B-9397-08002B2CF9AE}" pid="10" name="Locatie2">
    <vt:lpwstr>[Locatie2]</vt:lpwstr>
  </property>
  <property fmtid="{D5CDD505-2E9C-101B-9397-08002B2CF9AE}" pid="11" name="Ondertitel">
    <vt:lpwstr>[Ondertitel]</vt:lpwstr>
  </property>
  <property fmtid="{D5CDD505-2E9C-101B-9397-08002B2CF9AE}" pid="12" name="Leverancier">
    <vt:lpwstr>[Leverancier]</vt:lpwstr>
  </property>
</Properties>
</file>